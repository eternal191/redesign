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6584"/>
        <w:gridCol w:w="4098"/>
      </w:tblGrid>
      <w:tr w:rsidR="00083491" w:rsidRPr="00FA7B5B" w14:paraId="32F67FF9" w14:textId="77777777" w:rsidTr="002D44B0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2D44B0" w14:paraId="7615DC85" w14:textId="77777777" w:rsidTr="002D44B0">
              <w:tc>
                <w:tcPr>
                  <w:tcW w:w="6237" w:type="dxa"/>
                </w:tcPr>
                <w:p w14:paraId="6AC72CFD" w14:textId="77777777" w:rsidR="00083491" w:rsidRPr="002D44B0" w:rsidRDefault="00DB79D4" w:rsidP="007B338A">
                  <w:r w:rsidRPr="00826997">
                    <w:rPr>
                      <w:sz w:val="32"/>
                    </w:rPr>
                    <w:t>Gregory Lewis</w:t>
                  </w:r>
                </w:p>
              </w:tc>
            </w:tr>
            <w:tr w:rsidR="00083491" w:rsidRPr="002D44B0" w14:paraId="555A9095" w14:textId="77777777" w:rsidTr="002D44B0">
              <w:tc>
                <w:tcPr>
                  <w:tcW w:w="6237" w:type="dxa"/>
                </w:tcPr>
                <w:p w14:paraId="3FB9C8D6" w14:textId="4D676DCB" w:rsidR="00083491" w:rsidRPr="002D44B0" w:rsidRDefault="00AD2741" w:rsidP="00E55B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Date of </w:t>
                  </w:r>
                  <w:proofErr w:type="gramStart"/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birth :</w:t>
                  </w:r>
                  <w:proofErr w:type="gramEnd"/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2 September 1983</w:t>
                  </w:r>
                </w:p>
              </w:tc>
            </w:tr>
          </w:tbl>
          <w:p w14:paraId="0E6991FA" w14:textId="77777777"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3578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578"/>
            </w:tblGrid>
            <w:tr w:rsidR="00083491" w:rsidRPr="002D44B0" w14:paraId="6020FD66" w14:textId="77777777" w:rsidTr="00B000FF">
              <w:trPr>
                <w:trHeight w:val="198"/>
              </w:trPr>
              <w:tc>
                <w:tcPr>
                  <w:tcW w:w="357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311E23D" w14:textId="77777777"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14:paraId="796A1B01" w14:textId="77777777" w:rsidTr="00B000FF">
              <w:trPr>
                <w:trHeight w:val="1014"/>
              </w:trPr>
              <w:tc>
                <w:tcPr>
                  <w:tcW w:w="357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323229C" w14:textId="77777777" w:rsidR="00B000FF" w:rsidRPr="00FA7B5B" w:rsidRDefault="00B000FF" w:rsidP="00B000F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proofErr w:type="gramStart"/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>Tel :</w:t>
                  </w:r>
                  <w:proofErr w:type="gramEnd"/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313</w:t>
                  </w: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>-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651</w:t>
                  </w: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>-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6669</w:t>
                  </w:r>
                </w:p>
                <w:p w14:paraId="45F36AB3" w14:textId="77777777" w:rsidR="00B000FF" w:rsidRDefault="00B000FF" w:rsidP="00B000FF">
                  <w:pPr>
                    <w:spacing w:after="0" w:line="240" w:lineRule="auto"/>
                    <w:jc w:val="left"/>
                    <w:rPr>
                      <w:rStyle w:val="Hyperlink"/>
                      <w:rFonts w:ascii="Arial" w:hAnsi="Arial" w:cs="Arial"/>
                      <w:b/>
                      <w:bCs/>
                      <w:lang w:val="fr-FR"/>
                    </w:rPr>
                  </w:pPr>
                  <w:proofErr w:type="gramStart"/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e-mail</w:t>
                  </w:r>
                  <w:proofErr w:type="gramEnd"/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: </w:t>
                  </w:r>
                  <w:hyperlink r:id="rId7" w:history="1">
                    <w:r w:rsidRPr="006D36C7">
                      <w:rPr>
                        <w:rStyle w:val="Hyperlink"/>
                        <w:rFonts w:ascii="Arial" w:hAnsi="Arial" w:cs="Arial"/>
                        <w:b/>
                        <w:bCs/>
                        <w:lang w:val="fr-FR"/>
                      </w:rPr>
                      <w:t>eternal191@gmail.com</w:t>
                    </w:r>
                  </w:hyperlink>
                </w:p>
                <w:p w14:paraId="26513F6D" w14:textId="77777777" w:rsidR="00B000FF" w:rsidRDefault="00B000FF" w:rsidP="00B000F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proofErr w:type="spellStart"/>
                  <w:proofErr w:type="gramStart"/>
                  <w:r w:rsidRPr="00003F46">
                    <w:rPr>
                      <w:rStyle w:val="Hyperlink"/>
                      <w:rFonts w:ascii="Arial" w:hAnsi="Arial" w:cs="Arial"/>
                      <w:b/>
                      <w:bCs/>
                      <w:color w:val="595959" w:themeColor="text1" w:themeTint="A6"/>
                      <w:lang w:val="fr-FR"/>
                    </w:rPr>
                    <w:t>website</w:t>
                  </w:r>
                  <w:proofErr w:type="spellEnd"/>
                  <w:proofErr w:type="gramEnd"/>
                  <w:r w:rsidRPr="00003F46">
                    <w:rPr>
                      <w:rStyle w:val="Hyperlink"/>
                      <w:rFonts w:ascii="Arial" w:hAnsi="Arial" w:cs="Arial"/>
                      <w:b/>
                      <w:bCs/>
                      <w:color w:val="595959" w:themeColor="text1" w:themeTint="A6"/>
                      <w:lang w:val="fr-FR"/>
                    </w:rPr>
                    <w:t> :</w:t>
                  </w:r>
                  <w:r>
                    <w:rPr>
                      <w:rStyle w:val="Hyperlink"/>
                      <w:rFonts w:ascii="Arial" w:hAnsi="Arial" w:cs="Arial"/>
                      <w:b/>
                      <w:bCs/>
                      <w:lang w:val="fr-FR"/>
                    </w:rPr>
                    <w:t xml:space="preserve"> digitaldimensionz.com</w:t>
                  </w:r>
                </w:p>
                <w:p w14:paraId="194F7081" w14:textId="51174335" w:rsidR="00003F46" w:rsidRDefault="00003F46" w:rsidP="004C70A1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</w:p>
                <w:p w14:paraId="4A31F3FD" w14:textId="5ED5A8BE" w:rsidR="00320FCB" w:rsidRPr="00FA7B5B" w:rsidRDefault="00320FCB" w:rsidP="004C70A1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</w:p>
              </w:tc>
            </w:tr>
          </w:tbl>
          <w:p w14:paraId="769AFD5B" w14:textId="77777777"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14:paraId="626ECCF6" w14:textId="77777777" w:rsidTr="002D44B0">
        <w:tc>
          <w:tcPr>
            <w:tcW w:w="10682" w:type="dxa"/>
            <w:gridSpan w:val="2"/>
          </w:tcPr>
          <w:p w14:paraId="35984D4C" w14:textId="77777777"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29C76B5E" w14:textId="77777777"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14:paraId="6C8B9F97" w14:textId="77777777" w:rsidTr="002D44B0">
        <w:tc>
          <w:tcPr>
            <w:tcW w:w="10682" w:type="dxa"/>
            <w:gridSpan w:val="2"/>
          </w:tcPr>
          <w:p w14:paraId="4FB9F513" w14:textId="77777777"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A34C4E" w:rsidRPr="002D44B0" w14:paraId="71877910" w14:textId="77777777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BFBAF79" w14:textId="77777777"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14:paraId="49CF9709" w14:textId="77777777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315076" w:rsidRPr="002D44B0" w14:paraId="7B138ADB" w14:textId="77777777" w:rsidTr="002D44B0">
                    <w:tc>
                      <w:tcPr>
                        <w:tcW w:w="2145" w:type="dxa"/>
                      </w:tcPr>
                      <w:p w14:paraId="753C5F48" w14:textId="77777777"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282052C1" w14:textId="1CA5354F" w:rsidR="00315076" w:rsidRPr="002D44B0" w:rsidRDefault="00E93F7B" w:rsidP="004E622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 am s</w:t>
                        </w:r>
                        <w:r w:rsidR="00315076" w:rsidRPr="002D44B0">
                          <w:rPr>
                            <w:rFonts w:ascii="Arial" w:hAnsi="Arial" w:cs="Arial"/>
                            <w:color w:val="3B3E42"/>
                          </w:rPr>
                          <w:t>eeking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 position </w:t>
                        </w:r>
                        <w:r w:rsidR="00315076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within the </w:t>
                        </w:r>
                        <w:r w:rsidR="00D64AD7">
                          <w:rPr>
                            <w:rFonts w:ascii="Arial" w:hAnsi="Arial" w:cs="Arial"/>
                            <w:color w:val="3B3E42"/>
                          </w:rPr>
                          <w:t>web software engineer</w:t>
                        </w:r>
                        <w:r w:rsidR="00904698">
                          <w:rPr>
                            <w:rFonts w:ascii="Arial" w:hAnsi="Arial" w:cs="Arial"/>
                            <w:color w:val="3B3E42"/>
                          </w:rPr>
                          <w:t>ing</w:t>
                        </w:r>
                        <w:r w:rsidR="00D64AD7">
                          <w:rPr>
                            <w:rFonts w:ascii="Arial" w:hAnsi="Arial" w:cs="Arial"/>
                            <w:color w:val="3B3E42"/>
                          </w:rPr>
                          <w:t xml:space="preserve"> field as a full stack web developer, utilizing modern technologies and frameworks.</w:t>
                        </w:r>
                        <w:r w:rsidR="00584415">
                          <w:rPr>
                            <w:rFonts w:ascii="Arial" w:hAnsi="Arial" w:cs="Arial"/>
                            <w:color w:val="3B3E42"/>
                          </w:rPr>
                          <w:t xml:space="preserve">  I </w:t>
                        </w:r>
                        <w:r w:rsidR="00976163">
                          <w:rPr>
                            <w:rFonts w:ascii="Arial" w:hAnsi="Arial" w:cs="Arial"/>
                            <w:color w:val="3B3E42"/>
                          </w:rPr>
                          <w:t xml:space="preserve">have a fluent </w:t>
                        </w:r>
                        <w:r w:rsidR="00584415">
                          <w:rPr>
                            <w:rFonts w:ascii="Arial" w:hAnsi="Arial" w:cs="Arial"/>
                            <w:color w:val="3B3E42"/>
                          </w:rPr>
                          <w:t xml:space="preserve">understanding </w:t>
                        </w:r>
                        <w:r w:rsidR="00976163">
                          <w:rPr>
                            <w:rFonts w:ascii="Arial" w:hAnsi="Arial" w:cs="Arial"/>
                            <w:color w:val="3B3E42"/>
                          </w:rPr>
                          <w:t xml:space="preserve">of </w:t>
                        </w:r>
                        <w:bookmarkStart w:id="0" w:name="_GoBack"/>
                        <w:bookmarkEnd w:id="0"/>
                        <w:r w:rsidR="003B2747">
                          <w:rPr>
                            <w:rFonts w:ascii="Arial" w:hAnsi="Arial" w:cs="Arial"/>
                            <w:color w:val="3B3E42"/>
                          </w:rPr>
                          <w:t>object-oriented</w:t>
                        </w:r>
                        <w:r w:rsidR="00976163">
                          <w:rPr>
                            <w:rFonts w:ascii="Arial" w:hAnsi="Arial" w:cs="Arial"/>
                            <w:color w:val="3B3E42"/>
                          </w:rPr>
                          <w:t xml:space="preserve"> concepts </w:t>
                        </w:r>
                        <w:r w:rsidR="00584415">
                          <w:rPr>
                            <w:rFonts w:ascii="Arial" w:hAnsi="Arial" w:cs="Arial"/>
                            <w:color w:val="3B3E42"/>
                          </w:rPr>
                          <w:t xml:space="preserve">and debugging </w:t>
                        </w:r>
                        <w:r w:rsidR="00976163">
                          <w:rPr>
                            <w:rFonts w:ascii="Arial" w:hAnsi="Arial" w:cs="Arial"/>
                            <w:color w:val="3B3E42"/>
                          </w:rPr>
                          <w:t xml:space="preserve">methods for </w:t>
                        </w:r>
                        <w:r w:rsidR="00584415">
                          <w:rPr>
                            <w:rFonts w:ascii="Arial" w:hAnsi="Arial" w:cs="Arial"/>
                            <w:color w:val="3B3E42"/>
                          </w:rPr>
                          <w:t xml:space="preserve">front end applications.  </w:t>
                        </w:r>
                        <w:r w:rsidR="00312508">
                          <w:rPr>
                            <w:rFonts w:ascii="Arial" w:hAnsi="Arial" w:cs="Arial"/>
                            <w:color w:val="3B3E42"/>
                          </w:rPr>
                          <w:t xml:space="preserve">I am most interested in full stack </w:t>
                        </w:r>
                        <w:r w:rsidR="00976163">
                          <w:rPr>
                            <w:rFonts w:ascii="Arial" w:hAnsi="Arial" w:cs="Arial"/>
                            <w:color w:val="3B3E42"/>
                          </w:rPr>
                          <w:t>development</w:t>
                        </w:r>
                        <w:r w:rsidR="00312508">
                          <w:rPr>
                            <w:rFonts w:ascii="Arial" w:hAnsi="Arial" w:cs="Arial"/>
                            <w:color w:val="3B3E42"/>
                          </w:rPr>
                          <w:t xml:space="preserve"> utilizing the </w:t>
                        </w:r>
                        <w:r w:rsidR="004E6222">
                          <w:rPr>
                            <w:rFonts w:ascii="Arial" w:hAnsi="Arial" w:cs="Arial"/>
                            <w:color w:val="3B3E42"/>
                          </w:rPr>
                          <w:t>modern</w:t>
                        </w:r>
                        <w:r w:rsidR="00312508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976163">
                          <w:rPr>
                            <w:rFonts w:ascii="Arial" w:hAnsi="Arial" w:cs="Arial"/>
                            <w:color w:val="3B3E42"/>
                          </w:rPr>
                          <w:t>JavaScript</w:t>
                        </w:r>
                        <w:r w:rsidR="00312508">
                          <w:rPr>
                            <w:rFonts w:ascii="Arial" w:hAnsi="Arial" w:cs="Arial"/>
                            <w:color w:val="3B3E42"/>
                          </w:rPr>
                          <w:t xml:space="preserve"> tech stack.</w:t>
                        </w:r>
                      </w:p>
                    </w:tc>
                  </w:tr>
                </w:tbl>
                <w:p w14:paraId="37C2DE1C" w14:textId="77777777"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3BE21D52" w14:textId="77777777"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14:paraId="62BF0B6A" w14:textId="77777777" w:rsidTr="002D44B0">
        <w:tc>
          <w:tcPr>
            <w:tcW w:w="10682" w:type="dxa"/>
            <w:gridSpan w:val="2"/>
          </w:tcPr>
          <w:p w14:paraId="437644AA" w14:textId="77777777"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14:paraId="2A99DF77" w14:textId="77777777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B34FB4F" w14:textId="77777777"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14:paraId="7C80032E" w14:textId="77777777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C1EA2EE" w14:textId="257BFBCB" w:rsidR="00315076" w:rsidRPr="002D44B0" w:rsidRDefault="00315076" w:rsidP="002D44B0">
                  <w:pPr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Cs/>
                      <w:color w:val="3B3E42"/>
                    </w:rPr>
                    <w:t>Proficient or familiar with a vast array of programming languages,</w:t>
                  </w:r>
                  <w:r w:rsidR="00D76ADF">
                    <w:rPr>
                      <w:rFonts w:ascii="Arial" w:hAnsi="Arial" w:cs="Arial"/>
                      <w:bCs/>
                      <w:color w:val="3B3E42"/>
                    </w:rPr>
                    <w:t xml:space="preserve"> concepts and technologies </w:t>
                  </w:r>
                  <w:r w:rsidRPr="002D44B0">
                    <w:rPr>
                      <w:rFonts w:ascii="Arial" w:hAnsi="Arial" w:cs="Arial"/>
                      <w:bCs/>
                      <w:color w:val="3B3E42"/>
                    </w:rPr>
                    <w:t>including</w:t>
                  </w:r>
                  <w:r w:rsidR="00D76ADF">
                    <w:rPr>
                      <w:rFonts w:ascii="Arial" w:hAnsi="Arial" w:cs="Arial"/>
                      <w:bCs/>
                      <w:color w:val="3B3E42"/>
                    </w:rPr>
                    <w:t>:</w:t>
                  </w: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53"/>
                    <w:gridCol w:w="2554"/>
                    <w:gridCol w:w="2554"/>
                    <w:gridCol w:w="2554"/>
                  </w:tblGrid>
                  <w:tr w:rsidR="003303B1" w:rsidRPr="002D44B0" w14:paraId="685DA69B" w14:textId="77777777" w:rsidTr="002D44B0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14:paraId="6E5D8855" w14:textId="77777777" w:rsidR="00130370" w:rsidRPr="00FC02AF" w:rsidRDefault="00FC02AF" w:rsidP="00FC02A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FC02AF">
                          <w:rPr>
                            <w:rFonts w:ascii="Arial" w:hAnsi="Arial" w:cs="Arial"/>
                            <w:color w:val="3B3E42"/>
                          </w:rPr>
                          <w:t>XHTML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15441918" w14:textId="77777777" w:rsidR="00130370" w:rsidRPr="002D44B0" w:rsidRDefault="00FC02AF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JavaScript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70837D11" w14:textId="735486AD" w:rsidR="00130370" w:rsidRPr="002D44B0" w:rsidRDefault="00E1115D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Command line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14:paraId="7F61DCB9" w14:textId="6B10638C" w:rsidR="00130370" w:rsidRPr="002D44B0" w:rsidRDefault="00D5017A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MySQL</w:t>
                        </w:r>
                      </w:p>
                    </w:tc>
                  </w:tr>
                  <w:tr w:rsidR="003303B1" w:rsidRPr="002D44B0" w14:paraId="14056F05" w14:textId="77777777" w:rsidTr="002D44B0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14:paraId="6BCD7CD2" w14:textId="74202FB6" w:rsidR="00130370" w:rsidRDefault="00FC02AF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CSS</w:t>
                        </w:r>
                        <w:r w:rsidR="00F97544">
                          <w:rPr>
                            <w:rFonts w:ascii="Arial" w:hAnsi="Arial" w:cs="Arial"/>
                            <w:color w:val="3B3E42"/>
                          </w:rPr>
                          <w:t>3</w:t>
                        </w:r>
                      </w:p>
                      <w:p w14:paraId="0D9CA788" w14:textId="77777777" w:rsidR="00925B34" w:rsidRDefault="00925B34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HTML5</w:t>
                        </w:r>
                      </w:p>
                      <w:p w14:paraId="45B711BA" w14:textId="77777777" w:rsidR="007B338A" w:rsidRDefault="007B338A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Node.js</w:t>
                        </w:r>
                      </w:p>
                      <w:p w14:paraId="229E21D8" w14:textId="77777777" w:rsidR="00475416" w:rsidRDefault="00475416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MongoDB</w:t>
                        </w:r>
                      </w:p>
                      <w:p w14:paraId="2E95D247" w14:textId="77777777" w:rsidR="00D21DA0" w:rsidRDefault="00D21DA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NODE.JS REST API’S</w:t>
                        </w:r>
                      </w:p>
                      <w:p w14:paraId="2FCF2F86" w14:textId="11AFEBEA" w:rsidR="00DB4C2C" w:rsidRDefault="00DB4C2C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Bootstrap</w:t>
                        </w:r>
                        <w:r w:rsidR="00904698">
                          <w:rPr>
                            <w:rFonts w:ascii="Arial" w:hAnsi="Arial" w:cs="Arial"/>
                            <w:color w:val="3B3E42"/>
                          </w:rPr>
                          <w:t xml:space="preserve"> 3</w:t>
                        </w:r>
                      </w:p>
                      <w:p w14:paraId="6DD1EBEF" w14:textId="3A5EFDB3" w:rsidR="00B52543" w:rsidRPr="002D44B0" w:rsidRDefault="00B52543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JADE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29551E45" w14:textId="77777777" w:rsidR="00130370" w:rsidRDefault="00FC02AF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JQuery</w:t>
                        </w:r>
                        <w:proofErr w:type="spellEnd"/>
                      </w:p>
                      <w:p w14:paraId="41770D04" w14:textId="77777777" w:rsidR="002E24A4" w:rsidRDefault="002E24A4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JSON</w:t>
                        </w:r>
                      </w:p>
                      <w:p w14:paraId="1614ADED" w14:textId="77777777" w:rsidR="00925B34" w:rsidRDefault="00F97544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GIT</w:t>
                        </w:r>
                      </w:p>
                      <w:p w14:paraId="3902195A" w14:textId="77777777" w:rsidR="00475416" w:rsidRDefault="00475416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Grunt</w:t>
                        </w:r>
                      </w:p>
                      <w:p w14:paraId="04386804" w14:textId="77777777" w:rsidR="00D21DA0" w:rsidRDefault="00D21DA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MONGOOSE</w:t>
                        </w:r>
                      </w:p>
                      <w:p w14:paraId="6C341ED2" w14:textId="77777777" w:rsidR="004D5C5F" w:rsidRDefault="004D5C5F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Linux</w:t>
                        </w:r>
                      </w:p>
                      <w:p w14:paraId="0F3B2507" w14:textId="268F5CB2" w:rsidR="00F37060" w:rsidRPr="002D44B0" w:rsidRDefault="00F3706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Bower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6B083776" w14:textId="77777777" w:rsidR="00130370" w:rsidRDefault="001F3D1B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PHP</w:t>
                        </w:r>
                      </w:p>
                      <w:p w14:paraId="3544935E" w14:textId="77777777" w:rsidR="002D6E28" w:rsidRDefault="002D6E28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AJAX</w:t>
                        </w:r>
                      </w:p>
                      <w:p w14:paraId="50EDE743" w14:textId="77777777" w:rsidR="00925B34" w:rsidRDefault="00925B34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SEO</w:t>
                        </w:r>
                      </w:p>
                      <w:p w14:paraId="4EA8E572" w14:textId="77777777" w:rsidR="00475416" w:rsidRDefault="00475416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Angular.js</w:t>
                        </w:r>
                      </w:p>
                      <w:p w14:paraId="775009C2" w14:textId="77777777" w:rsidR="00D21DA0" w:rsidRDefault="00EE3DE9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PASSPORT</w:t>
                        </w:r>
                      </w:p>
                      <w:p w14:paraId="4ADA3464" w14:textId="77777777" w:rsidR="004D5C5F" w:rsidRDefault="004D5C5F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Apache</w:t>
                        </w:r>
                      </w:p>
                      <w:p w14:paraId="22D64D66" w14:textId="3018AA95" w:rsidR="00D34DD0" w:rsidRPr="002D44B0" w:rsidRDefault="00D34DD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Unix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14:paraId="12640A24" w14:textId="77777777" w:rsidR="00130370" w:rsidRDefault="00BC20F2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SQL</w:t>
                        </w:r>
                      </w:p>
                      <w:p w14:paraId="22E5B084" w14:textId="24FA2AFA" w:rsidR="00DF3E16" w:rsidRDefault="00B73D7D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Jasmine</w:t>
                        </w:r>
                        <w:r w:rsidR="00904698">
                          <w:rPr>
                            <w:rFonts w:ascii="Arial" w:hAnsi="Arial" w:cs="Arial"/>
                            <w:color w:val="3B3E42"/>
                          </w:rPr>
                          <w:t xml:space="preserve"> unit test</w:t>
                        </w:r>
                      </w:p>
                      <w:p w14:paraId="625AC94F" w14:textId="0372524E" w:rsidR="00475416" w:rsidRDefault="00904698" w:rsidP="001B5722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Cordova Hybrid apps</w:t>
                        </w:r>
                      </w:p>
                      <w:p w14:paraId="30683568" w14:textId="77777777" w:rsidR="00925B34" w:rsidRDefault="00475416" w:rsidP="001B5722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Express.js</w:t>
                        </w:r>
                        <w:r w:rsidR="006528B1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  <w:p w14:paraId="7D291AE9" w14:textId="3E990278" w:rsidR="00EE3DE9" w:rsidRDefault="002B4FB4" w:rsidP="001B5722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karma</w:t>
                        </w:r>
                      </w:p>
                      <w:p w14:paraId="59264BD5" w14:textId="77777777" w:rsidR="009F1129" w:rsidRDefault="009F1129" w:rsidP="001B5722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NPM</w:t>
                        </w:r>
                      </w:p>
                      <w:p w14:paraId="60B17C96" w14:textId="7F87E6E2" w:rsidR="00904698" w:rsidRPr="002D44B0" w:rsidRDefault="00904698" w:rsidP="001B5722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Gulp</w:t>
                        </w:r>
                      </w:p>
                    </w:tc>
                  </w:tr>
                </w:tbl>
                <w:p w14:paraId="2F80D534" w14:textId="56BBF707"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14:paraId="5606ED00" w14:textId="77777777"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14:paraId="2B9B2127" w14:textId="77777777" w:rsidTr="002D44B0">
        <w:tc>
          <w:tcPr>
            <w:tcW w:w="10682" w:type="dxa"/>
            <w:gridSpan w:val="2"/>
          </w:tcPr>
          <w:p w14:paraId="5625C95B" w14:textId="77777777"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59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596"/>
            </w:tblGrid>
            <w:tr w:rsidR="00315076" w:rsidRPr="002D44B0" w14:paraId="669BB44E" w14:textId="77777777" w:rsidTr="00F95887">
              <w:trPr>
                <w:trHeight w:val="222"/>
              </w:trPr>
              <w:tc>
                <w:tcPr>
                  <w:tcW w:w="1059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2AA9ED3" w14:textId="77777777"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14:paraId="7D0AD9E9" w14:textId="77777777" w:rsidTr="00F95887">
              <w:trPr>
                <w:trHeight w:val="665"/>
              </w:trPr>
              <w:tc>
                <w:tcPr>
                  <w:tcW w:w="1059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Ind w:w="2" w:type="dxa"/>
                    <w:tblLook w:val="04A0" w:firstRow="1" w:lastRow="0" w:firstColumn="1" w:lastColumn="0" w:noHBand="0" w:noVBand="1"/>
                  </w:tblPr>
                  <w:tblGrid>
                    <w:gridCol w:w="2180"/>
                    <w:gridCol w:w="8181"/>
                  </w:tblGrid>
                  <w:tr w:rsidR="003303B1" w:rsidRPr="002D44B0" w14:paraId="2593DD20" w14:textId="77777777" w:rsidTr="00F95887">
                    <w:trPr>
                      <w:trHeight w:val="443"/>
                    </w:trPr>
                    <w:tc>
                      <w:tcPr>
                        <w:tcW w:w="2180" w:type="dxa"/>
                      </w:tcPr>
                      <w:p w14:paraId="7E610241" w14:textId="0ADF2552" w:rsidR="00DB5A85" w:rsidRPr="002D44B0" w:rsidRDefault="00DB5A85" w:rsidP="0098312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</w:t>
                        </w:r>
                        <w:r w:rsidR="00983120">
                          <w:rPr>
                            <w:rFonts w:ascii="Arial" w:hAnsi="Arial" w:cs="Arial"/>
                            <w:b/>
                            <w:color w:val="3B3E42"/>
                          </w:rPr>
                          <w:t>8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20</w:t>
                        </w:r>
                        <w:r w:rsidR="00983120">
                          <w:rPr>
                            <w:rFonts w:ascii="Arial" w:hAnsi="Arial" w:cs="Arial"/>
                            <w:b/>
                            <w:color w:val="3B3E42"/>
                          </w:rPr>
                          <w:t>1</w:t>
                        </w:r>
                        <w:r w:rsidR="00152066">
                          <w:rPr>
                            <w:rFonts w:ascii="Arial" w:hAnsi="Arial" w:cs="Arial"/>
                            <w:b/>
                            <w:color w:val="3B3E42"/>
                          </w:rPr>
                          <w:t>2</w:t>
                        </w:r>
                      </w:p>
                    </w:tc>
                    <w:tc>
                      <w:tcPr>
                        <w:tcW w:w="8181" w:type="dxa"/>
                      </w:tcPr>
                      <w:p w14:paraId="6AA07A5C" w14:textId="77777777" w:rsidR="00DB5A85" w:rsidRPr="002D44B0" w:rsidRDefault="00983120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Bachelor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in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Digital Media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  <w:p w14:paraId="29831A47" w14:textId="77777777" w:rsidR="00DB5A85" w:rsidRPr="002D44B0" w:rsidRDefault="00983120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International Academy of Design and Technology</w:t>
                        </w:r>
                        <w:r w:rsidR="00DB5A85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Troy</w:t>
                        </w:r>
                      </w:p>
                    </w:tc>
                  </w:tr>
                </w:tbl>
                <w:p w14:paraId="38931148" w14:textId="77777777"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456A8EC" w14:textId="77777777"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14:paraId="65A5A469" w14:textId="77777777" w:rsidTr="002D44B0">
        <w:tc>
          <w:tcPr>
            <w:tcW w:w="10682" w:type="dxa"/>
            <w:gridSpan w:val="2"/>
          </w:tcPr>
          <w:p w14:paraId="7953B094" w14:textId="77777777"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14:paraId="09021F3A" w14:textId="77777777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AAA0EAF" w14:textId="77777777"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14:paraId="2D369052" w14:textId="77777777" w:rsidTr="00B87A34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08654F08" w14:textId="27640CF1" w:rsidR="000E32D5" w:rsidRPr="00317D67" w:rsidRDefault="000E32D5" w:rsidP="000E32D5">
                  <w:pPr>
                    <w:pStyle w:val="NoSpacing"/>
                    <w:rPr>
                      <w:rFonts w:ascii="Arial" w:hAnsi="Arial" w:cs="Arial"/>
                      <w:b/>
                      <w:color w:val="404040" w:themeColor="text1" w:themeTint="BF"/>
                    </w:rPr>
                  </w:pPr>
                  <w:r>
                    <w:t xml:space="preserve">  </w:t>
                  </w:r>
                  <w:r w:rsidR="00101072">
                    <w:rPr>
                      <w:rFonts w:ascii="Arial" w:hAnsi="Arial" w:cs="Arial"/>
                      <w:b/>
                      <w:color w:val="404040" w:themeColor="text1" w:themeTint="BF"/>
                    </w:rPr>
                    <w:t>MRM-MCCANN</w:t>
                  </w:r>
                  <w:r w:rsidRPr="00317D67">
                    <w:rPr>
                      <w:rFonts w:ascii="Arial" w:hAnsi="Arial" w:cs="Arial"/>
                      <w:b/>
                      <w:color w:val="404040" w:themeColor="text1" w:themeTint="BF"/>
                    </w:rPr>
                    <w:t xml:space="preserve">, </w:t>
                  </w:r>
                  <w:r w:rsidR="00A56042">
                    <w:rPr>
                      <w:rFonts w:ascii="Arial" w:hAnsi="Arial" w:cs="Arial"/>
                      <w:b/>
                      <w:color w:val="404040" w:themeColor="text1" w:themeTint="BF"/>
                    </w:rPr>
                    <w:t>Birmingham</w:t>
                  </w:r>
                  <w:r w:rsidR="007F463D">
                    <w:rPr>
                      <w:rFonts w:ascii="Arial" w:hAnsi="Arial" w:cs="Arial"/>
                      <w:b/>
                      <w:color w:val="404040" w:themeColor="text1" w:themeTint="BF"/>
                    </w:rPr>
                    <w:t>, MI</w:t>
                  </w:r>
                  <w:r>
                    <w:rPr>
                      <w:rFonts w:ascii="Arial" w:hAnsi="Arial" w:cs="Arial"/>
                      <w:b/>
                      <w:color w:val="404040" w:themeColor="text1" w:themeTint="BF"/>
                    </w:rPr>
                    <w:t xml:space="preserve">                                                                                             </w:t>
                  </w:r>
                  <w:r w:rsidR="00A56042">
                    <w:rPr>
                      <w:rFonts w:ascii="Arial" w:hAnsi="Arial" w:cs="Arial"/>
                      <w:b/>
                      <w:color w:val="404040" w:themeColor="text1" w:themeTint="BF"/>
                    </w:rPr>
                    <w:t>Full Time</w:t>
                  </w:r>
                </w:p>
                <w:p w14:paraId="319595C9" w14:textId="79579AEB" w:rsidR="000E32D5" w:rsidRPr="006634A3" w:rsidRDefault="000E32D5" w:rsidP="000E32D5">
                  <w:pPr>
                    <w:pStyle w:val="NoSpacing"/>
                  </w:pPr>
                  <w:r w:rsidRPr="00317D67">
                    <w:rPr>
                      <w:rFonts w:ascii="Arial" w:hAnsi="Arial" w:cs="Arial"/>
                      <w:b/>
                      <w:color w:val="404040" w:themeColor="text1" w:themeTint="BF"/>
                    </w:rPr>
                    <w:t xml:space="preserve">   </w:t>
                  </w:r>
                  <w:r>
                    <w:rPr>
                      <w:rFonts w:ascii="Arial" w:hAnsi="Arial" w:cs="Arial"/>
                      <w:b/>
                      <w:color w:val="404040" w:themeColor="text1" w:themeTint="BF"/>
                    </w:rPr>
                    <w:t xml:space="preserve">Front End </w:t>
                  </w:r>
                  <w:r w:rsidRPr="00317D67">
                    <w:rPr>
                      <w:rFonts w:ascii="Arial" w:hAnsi="Arial" w:cs="Arial"/>
                      <w:b/>
                      <w:color w:val="404040" w:themeColor="text1" w:themeTint="BF"/>
                    </w:rPr>
                    <w:t>Developer</w:t>
                  </w:r>
                  <w:r>
                    <w:t xml:space="preserve">                                                                                        </w:t>
                  </w:r>
                  <w:r w:rsidR="000111E3">
                    <w:rPr>
                      <w:rFonts w:ascii="Arial" w:hAnsi="Arial" w:cs="Arial"/>
                      <w:b/>
                      <w:color w:val="404040" w:themeColor="text1" w:themeTint="BF"/>
                    </w:rPr>
                    <w:t>March 2016</w:t>
                  </w:r>
                  <w:r w:rsidRPr="00D357FF">
                    <w:rPr>
                      <w:rFonts w:ascii="Arial" w:hAnsi="Arial" w:cs="Arial"/>
                      <w:b/>
                      <w:color w:val="404040" w:themeColor="text1" w:themeTint="BF"/>
                    </w:rPr>
                    <w:t>,</w:t>
                  </w:r>
                  <w:r w:rsidR="00142F09">
                    <w:rPr>
                      <w:rFonts w:ascii="Arial" w:hAnsi="Arial" w:cs="Arial"/>
                      <w:b/>
                      <w:color w:val="404040" w:themeColor="text1" w:themeTint="BF"/>
                    </w:rPr>
                    <w:t xml:space="preserve"> </w:t>
                  </w:r>
                  <w:r w:rsidR="00A56042">
                    <w:rPr>
                      <w:rFonts w:ascii="Arial" w:hAnsi="Arial" w:cs="Arial"/>
                      <w:b/>
                      <w:color w:val="404040" w:themeColor="text1" w:themeTint="BF"/>
                    </w:rPr>
                    <w:t>Current</w:t>
                  </w:r>
                  <w:r>
                    <w:t xml:space="preserve"> </w:t>
                  </w:r>
                </w:p>
                <w:p w14:paraId="52A01C7B" w14:textId="20F51A72" w:rsidR="000E32D5" w:rsidRDefault="00A56042" w:rsidP="000E32D5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Create </w:t>
                  </w:r>
                  <w:r w:rsidR="008F38AA">
                    <w:rPr>
                      <w:rFonts w:ascii="Arial" w:hAnsi="Arial" w:cs="Arial"/>
                      <w:color w:val="404040" w:themeColor="text1" w:themeTint="BF"/>
                    </w:rPr>
                    <w:t>front-end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 components for Adobe A.E.M content management system</w:t>
                  </w:r>
                  <w:r w:rsidR="000E32D5" w:rsidRPr="00EF5911">
                    <w:rPr>
                      <w:rFonts w:ascii="Arial" w:hAnsi="Arial" w:cs="Arial"/>
                      <w:color w:val="404040" w:themeColor="text1" w:themeTint="BF"/>
                    </w:rPr>
                    <w:t>.</w:t>
                  </w:r>
                </w:p>
                <w:p w14:paraId="36F2BDF6" w14:textId="54A836A3" w:rsidR="00266799" w:rsidRDefault="00266799" w:rsidP="000E32D5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Worked as </w:t>
                  </w:r>
                  <w:r w:rsidR="00E742AD">
                    <w:rPr>
                      <w:rFonts w:ascii="Arial" w:hAnsi="Arial" w:cs="Arial"/>
                      <w:color w:val="404040" w:themeColor="text1" w:themeTint="BF"/>
                    </w:rPr>
                    <w:t>front-end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 developer on MasterCard’s priceless.com 4.0 redesign.</w:t>
                  </w:r>
                </w:p>
                <w:p w14:paraId="63717A11" w14:textId="5F5E6D63" w:rsidR="000E32D5" w:rsidRDefault="00A56042" w:rsidP="000E32D5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Work with back-end team to provide front-end functionality based on wireframes created by UI team.</w:t>
                  </w:r>
                </w:p>
                <w:p w14:paraId="1364C0C9" w14:textId="425DD9F4" w:rsidR="000E32D5" w:rsidRDefault="00A56042" w:rsidP="000E32D5">
                  <w:pPr>
                    <w:pStyle w:val="NoSpacing"/>
                    <w:ind w:left="1095"/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Participate in daily meetings with local and remote teams to manage projects based on agile principals. </w:t>
                  </w:r>
                </w:p>
                <w:p w14:paraId="1B4493FF" w14:textId="7CABD020" w:rsidR="000E32D5" w:rsidRDefault="00D76ADF" w:rsidP="000E32D5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Used </w:t>
                  </w:r>
                  <w:proofErr w:type="spellStart"/>
                  <w:r w:rsidR="005B6D2C">
                    <w:rPr>
                      <w:rFonts w:ascii="Arial" w:hAnsi="Arial" w:cs="Arial"/>
                      <w:color w:val="404040" w:themeColor="text1" w:themeTint="BF"/>
                    </w:rPr>
                    <w:t>JQuery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 to manipulate components based on the </w:t>
                  </w:r>
                  <w:r w:rsidR="00A4500F">
                    <w:rPr>
                      <w:rFonts w:ascii="Arial" w:hAnsi="Arial" w:cs="Arial"/>
                      <w:color w:val="404040" w:themeColor="text1" w:themeTint="BF"/>
                    </w:rPr>
                    <w:t>configurations</w:t>
                  </w:r>
                  <w:r w:rsidR="00647A3F">
                    <w:rPr>
                      <w:rFonts w:ascii="Arial" w:hAnsi="Arial" w:cs="Arial"/>
                      <w:color w:val="404040" w:themeColor="text1" w:themeTint="BF"/>
                    </w:rPr>
                    <w:t xml:space="preserve"> made by content authors</w:t>
                  </w:r>
                  <w:r w:rsidR="000E32D5">
                    <w:rPr>
                      <w:rFonts w:ascii="Arial" w:hAnsi="Arial" w:cs="Arial"/>
                      <w:color w:val="404040" w:themeColor="text1" w:themeTint="BF"/>
                    </w:rPr>
                    <w:t xml:space="preserve">.  </w:t>
                  </w:r>
                </w:p>
                <w:p w14:paraId="30EE6139" w14:textId="1768B4BE" w:rsidR="000E32D5" w:rsidRDefault="00A4500F" w:rsidP="000E32D5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Used Bootstrap to provide responsive design for A.E.M CMS</w:t>
                  </w:r>
                  <w:r w:rsidR="000E32D5">
                    <w:rPr>
                      <w:rFonts w:ascii="Arial" w:hAnsi="Arial" w:cs="Arial"/>
                      <w:color w:val="404040" w:themeColor="text1" w:themeTint="BF"/>
                    </w:rPr>
                    <w:t>.</w:t>
                  </w:r>
                </w:p>
                <w:p w14:paraId="50E9333C" w14:textId="65F15444" w:rsidR="00DA5958" w:rsidRDefault="00DA5958" w:rsidP="000E32D5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Implemented modern html5 API’s and features for a modern web experience.</w:t>
                  </w:r>
                </w:p>
                <w:p w14:paraId="2E26D233" w14:textId="6D434266" w:rsidR="00FF5302" w:rsidRDefault="00FF5302" w:rsidP="000E32D5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Integrated data </w:t>
                  </w:r>
                  <w:r w:rsidR="008B0A04">
                    <w:rPr>
                      <w:rFonts w:ascii="Arial" w:hAnsi="Arial" w:cs="Arial"/>
                      <w:color w:val="404040" w:themeColor="text1" w:themeTint="BF"/>
                    </w:rPr>
                    <w:t>from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 </w:t>
                  </w:r>
                  <w:r w:rsidR="008B0A04">
                    <w:rPr>
                      <w:rFonts w:ascii="Arial" w:hAnsi="Arial" w:cs="Arial"/>
                      <w:color w:val="404040" w:themeColor="text1" w:themeTint="BF"/>
                    </w:rPr>
                    <w:t xml:space="preserve">MasterCard’s 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API </w:t>
                  </w:r>
                  <w:r w:rsidR="008B0A04">
                    <w:rPr>
                      <w:rFonts w:ascii="Arial" w:hAnsi="Arial" w:cs="Arial"/>
                      <w:color w:val="404040" w:themeColor="text1" w:themeTint="BF"/>
                    </w:rPr>
                    <w:t>into AEM components developed by backend for Authoring components, then using that data to create customized user experience.</w:t>
                  </w:r>
                </w:p>
                <w:p w14:paraId="706DEC90" w14:textId="2D3DD3F3" w:rsidR="006838B6" w:rsidRDefault="006838B6" w:rsidP="000E32D5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Integrated 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</w:rPr>
                    <w:t>Marketo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 sign-up </w:t>
                  </w:r>
                  <w:r w:rsidR="008B0A04">
                    <w:rPr>
                      <w:rFonts w:ascii="Arial" w:hAnsi="Arial" w:cs="Arial"/>
                      <w:color w:val="404040" w:themeColor="text1" w:themeTint="BF"/>
                    </w:rPr>
                    <w:t>from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 A.</w:t>
                  </w:r>
                  <w:proofErr w:type="gramStart"/>
                  <w:r w:rsidR="00483798">
                    <w:rPr>
                      <w:rFonts w:ascii="Arial" w:hAnsi="Arial" w:cs="Arial"/>
                      <w:color w:val="404040" w:themeColor="text1" w:themeTint="BF"/>
                    </w:rPr>
                    <w:t>P.I’s</w:t>
                  </w:r>
                  <w:proofErr w:type="gramEnd"/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 into CMS components.</w:t>
                  </w:r>
                </w:p>
                <w:p w14:paraId="760451F7" w14:textId="5178AE55" w:rsidR="008F38AA" w:rsidRDefault="00A50F05" w:rsidP="000E32D5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Used SASS </w:t>
                  </w:r>
                  <w:r w:rsidR="0009471E">
                    <w:rPr>
                      <w:rFonts w:ascii="Arial" w:hAnsi="Arial" w:cs="Arial"/>
                      <w:color w:val="404040" w:themeColor="text1" w:themeTint="BF"/>
                    </w:rPr>
                    <w:t>CSS</w:t>
                  </w:r>
                  <w:r w:rsidR="008F38AA">
                    <w:rPr>
                      <w:rFonts w:ascii="Arial" w:hAnsi="Arial" w:cs="Arial"/>
                      <w:color w:val="404040" w:themeColor="text1" w:themeTint="BF"/>
                    </w:rPr>
                    <w:t xml:space="preserve"> preprocessor for cleaner and more maintainable code.</w:t>
                  </w:r>
                </w:p>
                <w:p w14:paraId="08CD9300" w14:textId="531A02CB" w:rsidR="00992CCE" w:rsidRDefault="00992CCE" w:rsidP="000E32D5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Used handlebars to make templates for reusable components.</w:t>
                  </w:r>
                </w:p>
                <w:p w14:paraId="2AECF772" w14:textId="244FE51A" w:rsidR="00266799" w:rsidRDefault="00266799" w:rsidP="000E32D5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Used gulp to manage </w:t>
                  </w:r>
                  <w:r w:rsidR="00A50F05">
                    <w:rPr>
                      <w:rFonts w:ascii="Arial" w:hAnsi="Arial" w:cs="Arial"/>
                      <w:color w:val="404040" w:themeColor="text1" w:themeTint="BF"/>
                    </w:rPr>
                    <w:t>front-end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 dependencies and build system.</w:t>
                  </w:r>
                </w:p>
                <w:p w14:paraId="2814D22A" w14:textId="54711148" w:rsidR="00A50F05" w:rsidRDefault="00A50F05" w:rsidP="000E32D5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Used karma task runner and Chi assertions to test each component.</w:t>
                  </w:r>
                </w:p>
                <w:p w14:paraId="5F1553DB" w14:textId="40A54E6D" w:rsidR="00571F09" w:rsidRDefault="00571F09" w:rsidP="000E32D5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Played a lead role with other front-end teammates to </w:t>
                  </w:r>
                  <w:r w:rsidR="00313775">
                    <w:rPr>
                      <w:rFonts w:ascii="Arial" w:hAnsi="Arial" w:cs="Arial"/>
                      <w:color w:val="404040" w:themeColor="text1" w:themeTint="BF"/>
                    </w:rPr>
                    <w:t>find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 and </w:t>
                  </w:r>
                  <w:r w:rsidR="00313775">
                    <w:rPr>
                      <w:rFonts w:ascii="Arial" w:hAnsi="Arial" w:cs="Arial"/>
                      <w:color w:val="404040" w:themeColor="text1" w:themeTint="BF"/>
                    </w:rPr>
                    <w:t>debug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 issues.</w:t>
                  </w:r>
                </w:p>
                <w:p w14:paraId="7300FFE1" w14:textId="77777777" w:rsidR="000E32D5" w:rsidRDefault="000E32D5" w:rsidP="009263B8">
                  <w:pPr>
                    <w:pStyle w:val="NoSpacing"/>
                  </w:pPr>
                </w:p>
                <w:p w14:paraId="45BA915B" w14:textId="47C324C0" w:rsidR="009263B8" w:rsidRPr="00317D67" w:rsidRDefault="009263B8" w:rsidP="009263B8">
                  <w:pPr>
                    <w:pStyle w:val="NoSpacing"/>
                    <w:rPr>
                      <w:rFonts w:ascii="Arial" w:hAnsi="Arial" w:cs="Arial"/>
                      <w:b/>
                      <w:color w:val="404040" w:themeColor="text1" w:themeTint="BF"/>
                    </w:rPr>
                  </w:pPr>
                  <w:r>
                    <w:t xml:space="preserve">  </w:t>
                  </w:r>
                  <w:r w:rsidR="002A496E">
                    <w:rPr>
                      <w:rFonts w:ascii="Arial" w:hAnsi="Arial" w:cs="Arial"/>
                      <w:b/>
                      <w:color w:val="404040" w:themeColor="text1" w:themeTint="BF"/>
                    </w:rPr>
                    <w:t>Jackson Dawson</w:t>
                  </w:r>
                  <w:r w:rsidRPr="00317D67">
                    <w:rPr>
                      <w:rFonts w:ascii="Arial" w:hAnsi="Arial" w:cs="Arial"/>
                      <w:b/>
                      <w:color w:val="404040" w:themeColor="text1" w:themeTint="BF"/>
                    </w:rPr>
                    <w:t xml:space="preserve">, </w:t>
                  </w:r>
                  <w:r w:rsidR="002A496E">
                    <w:rPr>
                      <w:rFonts w:ascii="Arial" w:hAnsi="Arial" w:cs="Arial"/>
                      <w:b/>
                      <w:color w:val="404040" w:themeColor="text1" w:themeTint="BF"/>
                    </w:rPr>
                    <w:t>Dearborn</w:t>
                  </w:r>
                  <w:r w:rsidR="00B97905">
                    <w:rPr>
                      <w:rFonts w:ascii="Arial" w:hAnsi="Arial" w:cs="Arial"/>
                      <w:b/>
                      <w:color w:val="404040" w:themeColor="text1" w:themeTint="BF"/>
                    </w:rPr>
                    <w:t>, MI</w:t>
                  </w:r>
                  <w:r w:rsidR="002A496E">
                    <w:rPr>
                      <w:rFonts w:ascii="Arial" w:hAnsi="Arial" w:cs="Arial"/>
                      <w:b/>
                      <w:color w:val="404040" w:themeColor="text1" w:themeTint="BF"/>
                    </w:rPr>
                    <w:t xml:space="preserve">                                                                                  </w:t>
                  </w:r>
                  <w:r w:rsidR="00AC6196">
                    <w:rPr>
                      <w:rFonts w:ascii="Arial" w:hAnsi="Arial" w:cs="Arial"/>
                      <w:b/>
                      <w:color w:val="404040" w:themeColor="text1" w:themeTint="BF"/>
                    </w:rPr>
                    <w:t xml:space="preserve">       </w:t>
                  </w:r>
                  <w:r>
                    <w:rPr>
                      <w:rFonts w:ascii="Arial" w:hAnsi="Arial" w:cs="Arial"/>
                      <w:b/>
                      <w:color w:val="404040" w:themeColor="text1" w:themeTint="BF"/>
                    </w:rPr>
                    <w:t>Full Time job</w:t>
                  </w:r>
                  <w:r w:rsidR="00D95737">
                    <w:rPr>
                      <w:rFonts w:ascii="Arial" w:hAnsi="Arial" w:cs="Arial"/>
                      <w:b/>
                      <w:color w:val="404040" w:themeColor="text1" w:themeTint="BF"/>
                    </w:rPr>
                    <w:t>/contract</w:t>
                  </w:r>
                </w:p>
                <w:p w14:paraId="216719CA" w14:textId="21F4210A" w:rsidR="009263B8" w:rsidRPr="006634A3" w:rsidRDefault="009263B8" w:rsidP="009263B8">
                  <w:pPr>
                    <w:pStyle w:val="NoSpacing"/>
                  </w:pPr>
                  <w:r w:rsidRPr="00317D67">
                    <w:rPr>
                      <w:rFonts w:ascii="Arial" w:hAnsi="Arial" w:cs="Arial"/>
                      <w:b/>
                      <w:color w:val="404040" w:themeColor="text1" w:themeTint="BF"/>
                    </w:rPr>
                    <w:t xml:space="preserve">   </w:t>
                  </w:r>
                  <w:r w:rsidR="005832BD">
                    <w:rPr>
                      <w:rFonts w:ascii="Arial" w:hAnsi="Arial" w:cs="Arial"/>
                      <w:b/>
                      <w:color w:val="404040" w:themeColor="text1" w:themeTint="BF"/>
                    </w:rPr>
                    <w:t xml:space="preserve">Front End </w:t>
                  </w:r>
                  <w:r w:rsidRPr="00317D67">
                    <w:rPr>
                      <w:rFonts w:ascii="Arial" w:hAnsi="Arial" w:cs="Arial"/>
                      <w:b/>
                      <w:color w:val="404040" w:themeColor="text1" w:themeTint="BF"/>
                    </w:rPr>
                    <w:t>Developer</w:t>
                  </w:r>
                  <w:r>
                    <w:t xml:space="preserve">                                                       </w:t>
                  </w:r>
                  <w:r w:rsidR="00D95737">
                    <w:t xml:space="preserve">                               </w:t>
                  </w:r>
                  <w:r>
                    <w:t xml:space="preserve">  </w:t>
                  </w:r>
                  <w:r w:rsidR="00D95737">
                    <w:rPr>
                      <w:rFonts w:ascii="Arial" w:hAnsi="Arial" w:cs="Arial"/>
                      <w:b/>
                      <w:color w:val="404040" w:themeColor="text1" w:themeTint="BF"/>
                    </w:rPr>
                    <w:t>July 2015</w:t>
                  </w:r>
                  <w:r w:rsidRPr="00D357FF">
                    <w:rPr>
                      <w:rFonts w:ascii="Arial" w:hAnsi="Arial" w:cs="Arial"/>
                      <w:b/>
                      <w:color w:val="404040" w:themeColor="text1" w:themeTint="BF"/>
                    </w:rPr>
                    <w:t xml:space="preserve">, </w:t>
                  </w:r>
                  <w:r w:rsidR="00D95737">
                    <w:rPr>
                      <w:rFonts w:ascii="Arial" w:hAnsi="Arial" w:cs="Arial"/>
                      <w:b/>
                      <w:color w:val="404040" w:themeColor="text1" w:themeTint="BF"/>
                    </w:rPr>
                    <w:t>February 2016</w:t>
                  </w:r>
                  <w:r>
                    <w:t xml:space="preserve"> </w:t>
                  </w:r>
                </w:p>
                <w:p w14:paraId="0B552A09" w14:textId="5BAF76B0" w:rsidR="009263B8" w:rsidRDefault="00801FFC" w:rsidP="009263B8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Maintained </w:t>
                  </w:r>
                  <w:r w:rsidR="00DF0E17">
                    <w:rPr>
                      <w:rFonts w:ascii="Arial" w:hAnsi="Arial" w:cs="Arial"/>
                      <w:color w:val="404040" w:themeColor="text1" w:themeTint="BF"/>
                    </w:rPr>
                    <w:t xml:space="preserve">and created 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websites for </w:t>
                  </w:r>
                  <w:r w:rsidR="00DF0E17">
                    <w:rPr>
                      <w:rFonts w:ascii="Arial" w:hAnsi="Arial" w:cs="Arial"/>
                      <w:color w:val="404040" w:themeColor="text1" w:themeTint="BF"/>
                    </w:rPr>
                    <w:t xml:space="preserve">use of promotion for 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>auto</w:t>
                  </w:r>
                  <w:r w:rsidR="00DF0E17">
                    <w:rPr>
                      <w:rFonts w:ascii="Arial" w:hAnsi="Arial" w:cs="Arial"/>
                      <w:color w:val="404040" w:themeColor="text1" w:themeTint="BF"/>
                    </w:rPr>
                    <w:t>motive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 dealerships</w:t>
                  </w:r>
                  <w:r w:rsidR="009263B8" w:rsidRPr="00EF5911">
                    <w:rPr>
                      <w:rFonts w:ascii="Arial" w:hAnsi="Arial" w:cs="Arial"/>
                      <w:color w:val="404040" w:themeColor="text1" w:themeTint="BF"/>
                    </w:rPr>
                    <w:t>.</w:t>
                  </w:r>
                </w:p>
                <w:p w14:paraId="37690D61" w14:textId="2F93BB30" w:rsidR="00D06FF7" w:rsidRDefault="00D06FF7" w:rsidP="009263B8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Fixed cross browser issues via JavaScript browser sniffing techniques, along with JavaScript media-query methods.</w:t>
                  </w:r>
                </w:p>
                <w:p w14:paraId="61782BC8" w14:textId="2F6DFD29" w:rsidR="00B87A34" w:rsidRDefault="00B87A34" w:rsidP="00D06FF7">
                  <w:pPr>
                    <w:pStyle w:val="NoSpacing"/>
                    <w:ind w:left="1095"/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Helped build in-</w:t>
                  </w:r>
                  <w:r w:rsidR="00801FFC">
                    <w:rPr>
                      <w:rFonts w:ascii="Arial" w:hAnsi="Arial" w:cs="Arial"/>
                      <w:color w:val="404040" w:themeColor="text1" w:themeTint="BF"/>
                    </w:rPr>
                    <w:t>h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ouse budgeting application to track company expenses, hours and </w:t>
                  </w:r>
                  <w:r w:rsidR="003F4722">
                    <w:rPr>
                      <w:rFonts w:ascii="Arial" w:hAnsi="Arial" w:cs="Arial"/>
                      <w:color w:val="404040" w:themeColor="text1" w:themeTint="BF"/>
                    </w:rPr>
                    <w:t xml:space="preserve">cost and </w:t>
                  </w:r>
                  <w:r w:rsidR="00F50826">
                    <w:rPr>
                      <w:rFonts w:ascii="Arial" w:hAnsi="Arial" w:cs="Arial"/>
                      <w:color w:val="404040" w:themeColor="text1" w:themeTint="BF"/>
                    </w:rPr>
                    <w:t>line items of projects using the following technologies.</w:t>
                  </w:r>
                </w:p>
                <w:p w14:paraId="2C821DD0" w14:textId="77777777" w:rsidR="00B87A34" w:rsidRDefault="003F4722" w:rsidP="003F4722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</w:rPr>
                    <w:lastRenderedPageBreak/>
                    <w:t>AgularJS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:  Used Angular for front end logic and design.  </w:t>
                  </w:r>
                </w:p>
                <w:p w14:paraId="3957A52E" w14:textId="3090BF95" w:rsidR="003F4722" w:rsidRDefault="003F4722" w:rsidP="003F4722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Angular UI-Router: Used to extend the power </w:t>
                  </w:r>
                  <w:r w:rsidR="002D0C22">
                    <w:rPr>
                      <w:rFonts w:ascii="Arial" w:hAnsi="Arial" w:cs="Arial"/>
                      <w:color w:val="404040" w:themeColor="text1" w:themeTint="BF"/>
                    </w:rPr>
                    <w:t>of routes with named states, nested and parallel views allowing a more powerful interface.</w:t>
                  </w:r>
                </w:p>
                <w:p w14:paraId="3C129683" w14:textId="4C07DE0D" w:rsidR="002D0C22" w:rsidRDefault="002D0C22" w:rsidP="003F4722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</w:rPr>
                    <w:t>RequireJS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</w:rPr>
                    <w:t>:</w:t>
                  </w:r>
                  <w:r w:rsidR="00796EE5">
                    <w:rPr>
                      <w:rFonts w:ascii="Arial" w:hAnsi="Arial" w:cs="Arial"/>
                      <w:color w:val="404040" w:themeColor="text1" w:themeTint="BF"/>
                    </w:rPr>
                    <w:t xml:space="preserve"> Used to load in scripts insuring all dependencies are loaded and in</w:t>
                  </w:r>
                  <w:r w:rsidR="00185D1C">
                    <w:rPr>
                      <w:rFonts w:ascii="Arial" w:hAnsi="Arial" w:cs="Arial"/>
                      <w:color w:val="404040" w:themeColor="text1" w:themeTint="BF"/>
                    </w:rPr>
                    <w:t>itialized in</w:t>
                  </w:r>
                  <w:r w:rsidR="00796EE5">
                    <w:rPr>
                      <w:rFonts w:ascii="Arial" w:hAnsi="Arial" w:cs="Arial"/>
                      <w:color w:val="404040" w:themeColor="text1" w:themeTint="BF"/>
                    </w:rPr>
                    <w:t xml:space="preserve"> the correct order.</w:t>
                  </w:r>
                </w:p>
                <w:p w14:paraId="27C0D3B1" w14:textId="48830178" w:rsidR="00944977" w:rsidRDefault="00944977" w:rsidP="003F4722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GIT:  Used G.I.T to version control the project and its progress.</w:t>
                  </w:r>
                </w:p>
                <w:p w14:paraId="108D5934" w14:textId="7DEE6DA5" w:rsidR="00944977" w:rsidRDefault="00944977" w:rsidP="003F4722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REST SERVICE:  Consumed REST A.</w:t>
                  </w:r>
                  <w:proofErr w:type="gramStart"/>
                  <w:r>
                    <w:rPr>
                      <w:rFonts w:ascii="Arial" w:hAnsi="Arial" w:cs="Arial"/>
                      <w:color w:val="404040" w:themeColor="text1" w:themeTint="BF"/>
                    </w:rPr>
                    <w:t>P.I’s</w:t>
                  </w:r>
                  <w:proofErr w:type="gramEnd"/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 from ASP.NET backend in the form of JSON data.</w:t>
                  </w:r>
                </w:p>
                <w:p w14:paraId="6A7482A9" w14:textId="72174CF7" w:rsidR="00C36CFD" w:rsidRDefault="00C36CFD" w:rsidP="003F4722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JASMINE: Used </w:t>
                  </w:r>
                  <w:r w:rsidR="00DD698F">
                    <w:rPr>
                      <w:rFonts w:ascii="Arial" w:hAnsi="Arial" w:cs="Arial"/>
                      <w:color w:val="404040" w:themeColor="text1" w:themeTint="BF"/>
                    </w:rPr>
                    <w:t>Jasmine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 unit testing </w:t>
                  </w:r>
                  <w:r w:rsidR="00DD698F">
                    <w:rPr>
                      <w:rFonts w:ascii="Arial" w:hAnsi="Arial" w:cs="Arial"/>
                      <w:color w:val="404040" w:themeColor="text1" w:themeTint="BF"/>
                    </w:rPr>
                    <w:t>in Test Driven Development style to insure all REST A.</w:t>
                  </w:r>
                  <w:proofErr w:type="gramStart"/>
                  <w:r w:rsidR="00DD698F">
                    <w:rPr>
                      <w:rFonts w:ascii="Arial" w:hAnsi="Arial" w:cs="Arial"/>
                      <w:color w:val="404040" w:themeColor="text1" w:themeTint="BF"/>
                    </w:rPr>
                    <w:t>P.I’s</w:t>
                  </w:r>
                  <w:proofErr w:type="gramEnd"/>
                  <w:r w:rsidR="00DD698F">
                    <w:rPr>
                      <w:rFonts w:ascii="Arial" w:hAnsi="Arial" w:cs="Arial"/>
                      <w:color w:val="404040" w:themeColor="text1" w:themeTint="BF"/>
                    </w:rPr>
                    <w:t xml:space="preserve"> were sent and received in the proper format and received as the expected data.</w:t>
                  </w:r>
                </w:p>
                <w:p w14:paraId="48149AEB" w14:textId="21130ACF" w:rsidR="00B8363C" w:rsidRDefault="00BD137C" w:rsidP="00506197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Bootstrap3: Used Bootstrap to </w:t>
                  </w:r>
                  <w:r w:rsidR="00A823A1">
                    <w:rPr>
                      <w:rFonts w:ascii="Arial" w:hAnsi="Arial" w:cs="Arial"/>
                      <w:color w:val="404040" w:themeColor="text1" w:themeTint="BF"/>
                    </w:rPr>
                    <w:t>structure the interface and implement responsive features</w:t>
                  </w:r>
                  <w:r w:rsidR="004E084F">
                    <w:rPr>
                      <w:rFonts w:ascii="Arial" w:hAnsi="Arial" w:cs="Arial"/>
                      <w:color w:val="404040" w:themeColor="text1" w:themeTint="BF"/>
                    </w:rPr>
                    <w:t xml:space="preserve"> and schemes</w:t>
                  </w:r>
                  <w:r w:rsidR="00A823A1">
                    <w:rPr>
                      <w:rFonts w:ascii="Arial" w:hAnsi="Arial" w:cs="Arial"/>
                      <w:color w:val="404040" w:themeColor="text1" w:themeTint="BF"/>
                    </w:rPr>
                    <w:t>.</w:t>
                  </w:r>
                </w:p>
                <w:p w14:paraId="11FB1040" w14:textId="089E74E8" w:rsidR="003C7EC9" w:rsidRDefault="003C7EC9" w:rsidP="00506197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HTML5:  Used modern html semantics.</w:t>
                  </w:r>
                </w:p>
                <w:p w14:paraId="67AB21FE" w14:textId="25016C31" w:rsidR="003C7EC9" w:rsidRDefault="003C7EC9" w:rsidP="00506197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CSS3:  Used </w:t>
                  </w:r>
                  <w:r w:rsidR="004F7B13">
                    <w:rPr>
                      <w:rFonts w:ascii="Arial" w:hAnsi="Arial" w:cs="Arial"/>
                      <w:color w:val="404040" w:themeColor="text1" w:themeTint="BF"/>
                    </w:rPr>
                    <w:t>modern CSS3 features.</w:t>
                  </w:r>
                </w:p>
                <w:p w14:paraId="70FACDBF" w14:textId="77777777" w:rsidR="00F83ED3" w:rsidRPr="00506197" w:rsidRDefault="00F83ED3" w:rsidP="00F83ED3">
                  <w:pPr>
                    <w:pStyle w:val="NoSpacing"/>
                    <w:rPr>
                      <w:rFonts w:ascii="Arial" w:hAnsi="Arial" w:cs="Arial"/>
                      <w:color w:val="404040" w:themeColor="text1" w:themeTint="BF"/>
                    </w:rPr>
                  </w:pPr>
                </w:p>
                <w:p w14:paraId="3174AAC5" w14:textId="0F0CA64E" w:rsidR="000A0884" w:rsidRPr="00317D67" w:rsidRDefault="000A0884" w:rsidP="000A0884">
                  <w:pPr>
                    <w:pStyle w:val="NoSpacing"/>
                    <w:rPr>
                      <w:rFonts w:ascii="Arial" w:hAnsi="Arial" w:cs="Arial"/>
                      <w:b/>
                      <w:color w:val="404040" w:themeColor="text1" w:themeTint="BF"/>
                    </w:rPr>
                  </w:pPr>
                  <w:r>
                    <w:t xml:space="preserve"> </w:t>
                  </w:r>
                  <w:r w:rsidRPr="00317D67">
                    <w:rPr>
                      <w:rFonts w:ascii="Arial" w:hAnsi="Arial" w:cs="Arial"/>
                      <w:b/>
                      <w:color w:val="404040" w:themeColor="text1" w:themeTint="BF"/>
                    </w:rPr>
                    <w:t>Compuware</w:t>
                  </w:r>
                  <w:r w:rsidR="00071F10">
                    <w:rPr>
                      <w:rFonts w:ascii="Arial" w:hAnsi="Arial" w:cs="Arial"/>
                      <w:b/>
                      <w:color w:val="404040" w:themeColor="text1" w:themeTint="BF"/>
                    </w:rPr>
                    <w:t>/</w:t>
                  </w:r>
                  <w:proofErr w:type="spellStart"/>
                  <w:r w:rsidR="00071F10">
                    <w:rPr>
                      <w:rFonts w:ascii="Arial" w:hAnsi="Arial" w:cs="Arial"/>
                      <w:b/>
                      <w:color w:val="404040" w:themeColor="text1" w:themeTint="BF"/>
                    </w:rPr>
                    <w:t>Lochbridge</w:t>
                  </w:r>
                  <w:proofErr w:type="spellEnd"/>
                  <w:r w:rsidRPr="00317D67">
                    <w:rPr>
                      <w:rFonts w:ascii="Arial" w:hAnsi="Arial" w:cs="Arial"/>
                      <w:b/>
                      <w:color w:val="404040" w:themeColor="text1" w:themeTint="BF"/>
                    </w:rPr>
                    <w:t>, Detroit</w:t>
                  </w:r>
                  <w:r w:rsidR="006634A3">
                    <w:rPr>
                      <w:rFonts w:ascii="Arial" w:hAnsi="Arial" w:cs="Arial"/>
                      <w:b/>
                      <w:color w:val="404040" w:themeColor="text1" w:themeTint="BF"/>
                    </w:rPr>
                    <w:t xml:space="preserve">                                                                                            </w:t>
                  </w:r>
                  <w:r w:rsidR="00071F10">
                    <w:rPr>
                      <w:rFonts w:ascii="Arial" w:hAnsi="Arial" w:cs="Arial"/>
                      <w:b/>
                      <w:color w:val="404040" w:themeColor="text1" w:themeTint="BF"/>
                    </w:rPr>
                    <w:t xml:space="preserve">              </w:t>
                  </w:r>
                  <w:r w:rsidR="006634A3">
                    <w:rPr>
                      <w:rFonts w:ascii="Arial" w:hAnsi="Arial" w:cs="Arial"/>
                      <w:b/>
                      <w:color w:val="404040" w:themeColor="text1" w:themeTint="BF"/>
                    </w:rPr>
                    <w:t>Full Time job</w:t>
                  </w:r>
                </w:p>
                <w:p w14:paraId="63C811F8" w14:textId="4EEFB562" w:rsidR="000A0884" w:rsidRPr="006634A3" w:rsidRDefault="005832BD" w:rsidP="000A0884">
                  <w:pPr>
                    <w:pStyle w:val="NoSpacing"/>
                  </w:pPr>
                  <w:r>
                    <w:rPr>
                      <w:rFonts w:ascii="Arial" w:hAnsi="Arial" w:cs="Arial"/>
                      <w:b/>
                      <w:color w:val="404040" w:themeColor="text1" w:themeTint="BF"/>
                    </w:rPr>
                    <w:t xml:space="preserve">  Front End </w:t>
                  </w:r>
                  <w:r w:rsidR="000A0884" w:rsidRPr="00317D67">
                    <w:rPr>
                      <w:rFonts w:ascii="Arial" w:hAnsi="Arial" w:cs="Arial"/>
                      <w:b/>
                      <w:color w:val="404040" w:themeColor="text1" w:themeTint="BF"/>
                    </w:rPr>
                    <w:t>Developer</w:t>
                  </w:r>
                  <w:r w:rsidR="006634A3">
                    <w:t xml:space="preserve">                                                                                         </w:t>
                  </w:r>
                  <w:r w:rsidR="006634A3" w:rsidRPr="00D357FF">
                    <w:rPr>
                      <w:rFonts w:ascii="Arial" w:hAnsi="Arial" w:cs="Arial"/>
                      <w:b/>
                      <w:color w:val="404040" w:themeColor="text1" w:themeTint="BF"/>
                    </w:rPr>
                    <w:t>January 2013</w:t>
                  </w:r>
                  <w:r w:rsidR="000B59C6" w:rsidRPr="00D357FF">
                    <w:rPr>
                      <w:rFonts w:ascii="Arial" w:hAnsi="Arial" w:cs="Arial"/>
                      <w:b/>
                      <w:color w:val="404040" w:themeColor="text1" w:themeTint="BF"/>
                    </w:rPr>
                    <w:t>,</w:t>
                  </w:r>
                  <w:r w:rsidR="008A3BC6" w:rsidRPr="00D357FF">
                    <w:rPr>
                      <w:rFonts w:ascii="Arial" w:hAnsi="Arial" w:cs="Arial"/>
                      <w:b/>
                      <w:color w:val="404040" w:themeColor="text1" w:themeTint="BF"/>
                    </w:rPr>
                    <w:t xml:space="preserve"> </w:t>
                  </w:r>
                  <w:r w:rsidR="00D95737">
                    <w:rPr>
                      <w:rFonts w:ascii="Arial" w:hAnsi="Arial" w:cs="Arial"/>
                      <w:b/>
                      <w:color w:val="404040" w:themeColor="text1" w:themeTint="BF"/>
                    </w:rPr>
                    <w:t>June 2015</w:t>
                  </w:r>
                  <w:r w:rsidR="000B59C6">
                    <w:t xml:space="preserve"> </w:t>
                  </w:r>
                </w:p>
                <w:p w14:paraId="0D663F19" w14:textId="1FFE613E" w:rsidR="00F538B9" w:rsidRDefault="00A34D44" w:rsidP="00F538B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Helped debug, </w:t>
                  </w:r>
                  <w:r w:rsidR="00C10ED1">
                    <w:rPr>
                      <w:rFonts w:ascii="Arial" w:hAnsi="Arial" w:cs="Arial"/>
                      <w:color w:val="404040" w:themeColor="text1" w:themeTint="BF"/>
                    </w:rPr>
                    <w:t>develop</w:t>
                  </w:r>
                  <w:r w:rsidR="008E05D0">
                    <w:rPr>
                      <w:rFonts w:ascii="Arial" w:hAnsi="Arial" w:cs="Arial"/>
                      <w:color w:val="404040" w:themeColor="text1" w:themeTint="BF"/>
                    </w:rPr>
                    <w:t xml:space="preserve"> and modify</w:t>
                  </w:r>
                  <w:r w:rsidR="00C10ED1">
                    <w:rPr>
                      <w:rFonts w:ascii="Arial" w:hAnsi="Arial" w:cs="Arial"/>
                      <w:color w:val="404040" w:themeColor="text1" w:themeTint="BF"/>
                    </w:rPr>
                    <w:t xml:space="preserve"> </w:t>
                  </w:r>
                  <w:r w:rsidR="00C54A78">
                    <w:rPr>
                      <w:rFonts w:ascii="Arial" w:hAnsi="Arial" w:cs="Arial"/>
                      <w:color w:val="404040" w:themeColor="text1" w:themeTint="BF"/>
                    </w:rPr>
                    <w:t>General Motors</w:t>
                  </w:r>
                  <w:r w:rsidR="001070B0">
                    <w:rPr>
                      <w:rFonts w:ascii="Arial" w:hAnsi="Arial" w:cs="Arial"/>
                      <w:color w:val="404040" w:themeColor="text1" w:themeTint="BF"/>
                    </w:rPr>
                    <w:t xml:space="preserve"> infotainment </w:t>
                  </w:r>
                  <w:r w:rsidR="00604FD4">
                    <w:rPr>
                      <w:rFonts w:ascii="Arial" w:hAnsi="Arial" w:cs="Arial"/>
                      <w:color w:val="404040" w:themeColor="text1" w:themeTint="BF"/>
                    </w:rPr>
                    <w:t xml:space="preserve">connected car </w:t>
                  </w:r>
                  <w:r w:rsidR="001070B0">
                    <w:rPr>
                      <w:rFonts w:ascii="Arial" w:hAnsi="Arial" w:cs="Arial"/>
                      <w:color w:val="404040" w:themeColor="text1" w:themeTint="BF"/>
                    </w:rPr>
                    <w:t>APIs</w:t>
                  </w:r>
                  <w:r w:rsidR="009B4255">
                    <w:rPr>
                      <w:rFonts w:ascii="Arial" w:hAnsi="Arial" w:cs="Arial"/>
                      <w:color w:val="404040" w:themeColor="text1" w:themeTint="BF"/>
                    </w:rPr>
                    <w:t xml:space="preserve"> using </w:t>
                  </w:r>
                  <w:r w:rsidR="00A67C1F">
                    <w:rPr>
                      <w:rFonts w:ascii="Arial" w:hAnsi="Arial" w:cs="Arial"/>
                      <w:color w:val="404040" w:themeColor="text1" w:themeTint="BF"/>
                    </w:rPr>
                    <w:t>JavaS</w:t>
                  </w:r>
                  <w:r w:rsidR="00A67C1F" w:rsidRPr="00EF5911">
                    <w:rPr>
                      <w:rFonts w:ascii="Arial" w:hAnsi="Arial" w:cs="Arial"/>
                      <w:color w:val="404040" w:themeColor="text1" w:themeTint="BF"/>
                    </w:rPr>
                    <w:t>cript</w:t>
                  </w:r>
                  <w:r w:rsidR="00F538B9" w:rsidRPr="00EF5911">
                    <w:rPr>
                      <w:rFonts w:ascii="Arial" w:hAnsi="Arial" w:cs="Arial"/>
                      <w:color w:val="404040" w:themeColor="text1" w:themeTint="BF"/>
                    </w:rPr>
                    <w:t xml:space="preserve"> </w:t>
                  </w:r>
                  <w:r w:rsidR="00D61016">
                    <w:rPr>
                      <w:rFonts w:ascii="Arial" w:hAnsi="Arial" w:cs="Arial"/>
                      <w:color w:val="404040" w:themeColor="text1" w:themeTint="BF"/>
                    </w:rPr>
                    <w:t xml:space="preserve">and </w:t>
                  </w:r>
                  <w:r w:rsidR="00604FD4">
                    <w:rPr>
                      <w:rFonts w:ascii="Arial" w:hAnsi="Arial" w:cs="Arial"/>
                      <w:color w:val="404040" w:themeColor="text1" w:themeTint="BF"/>
                    </w:rPr>
                    <w:t xml:space="preserve">modern </w:t>
                  </w:r>
                  <w:r w:rsidR="003622C8">
                    <w:rPr>
                      <w:rFonts w:ascii="Arial" w:hAnsi="Arial" w:cs="Arial"/>
                      <w:color w:val="404040" w:themeColor="text1" w:themeTint="BF"/>
                    </w:rPr>
                    <w:t>JavaScript</w:t>
                  </w:r>
                  <w:r w:rsidR="009B4255">
                    <w:rPr>
                      <w:rFonts w:ascii="Arial" w:hAnsi="Arial" w:cs="Arial"/>
                      <w:color w:val="404040" w:themeColor="text1" w:themeTint="BF"/>
                    </w:rPr>
                    <w:t xml:space="preserve"> </w:t>
                  </w:r>
                  <w:r w:rsidR="00604FD4">
                    <w:rPr>
                      <w:rFonts w:ascii="Arial" w:hAnsi="Arial" w:cs="Arial"/>
                      <w:color w:val="404040" w:themeColor="text1" w:themeTint="BF"/>
                    </w:rPr>
                    <w:t>frameworks</w:t>
                  </w:r>
                  <w:r w:rsidR="00671664" w:rsidRPr="00EF5911">
                    <w:rPr>
                      <w:rFonts w:ascii="Arial" w:hAnsi="Arial" w:cs="Arial"/>
                      <w:color w:val="404040" w:themeColor="text1" w:themeTint="BF"/>
                    </w:rPr>
                    <w:t>.</w:t>
                  </w:r>
                </w:p>
                <w:p w14:paraId="1311A366" w14:textId="5AF95CE1" w:rsidR="00786244" w:rsidRDefault="00786244" w:rsidP="00F538B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Worked in Agile scrum workflow environment to organize and breakdown projects and task.</w:t>
                  </w:r>
                </w:p>
                <w:p w14:paraId="3E9E5AC9" w14:textId="5C76F6E7" w:rsidR="00173D31" w:rsidRDefault="00173D31" w:rsidP="00F538B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Participated in employee Agile training courses.</w:t>
                  </w:r>
                </w:p>
                <w:p w14:paraId="5202CDE4" w14:textId="082A2C00" w:rsidR="00963CB6" w:rsidRDefault="00963CB6" w:rsidP="00F538B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Helped integrate third party software such as 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</w:rPr>
                    <w:t>IheartRadio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</w:rPr>
                    <w:t>, TuneIn, and Slacker into infotainment system</w:t>
                  </w:r>
                  <w:r w:rsidR="00BE62B8">
                    <w:rPr>
                      <w:rFonts w:ascii="Arial" w:hAnsi="Arial" w:cs="Arial"/>
                      <w:color w:val="404040" w:themeColor="text1" w:themeTint="BF"/>
                    </w:rPr>
                    <w:t>.</w:t>
                  </w:r>
                </w:p>
                <w:p w14:paraId="3318A98D" w14:textId="0720682B" w:rsidR="00A46862" w:rsidRDefault="00A46862" w:rsidP="00F538B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Participated in daily stand up meeting to discuss completed task, current task, and any blocking issues.</w:t>
                  </w:r>
                </w:p>
                <w:p w14:paraId="73584029" w14:textId="01095500" w:rsidR="00987933" w:rsidRDefault="00987933" w:rsidP="00F538B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Worked with multiple teams to keep different project modules in sync.</w:t>
                  </w:r>
                </w:p>
                <w:p w14:paraId="04C6A49E" w14:textId="5D7C8A8D" w:rsidR="002B03C0" w:rsidRDefault="002B03C0" w:rsidP="00F538B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Worked alongside </w:t>
                  </w:r>
                  <w:r w:rsidR="000C57D2">
                    <w:rPr>
                      <w:rFonts w:ascii="Arial" w:hAnsi="Arial" w:cs="Arial"/>
                      <w:color w:val="404040" w:themeColor="text1" w:themeTint="BF"/>
                    </w:rPr>
                    <w:t>Quality Assurance teams to insure newly created APIs function as intended.</w:t>
                  </w:r>
                </w:p>
                <w:p w14:paraId="4D8D77B6" w14:textId="7825773F" w:rsidR="00DB1627" w:rsidRDefault="00DB1627" w:rsidP="00F538B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Implemented </w:t>
                  </w:r>
                  <w:proofErr w:type="gramStart"/>
                  <w:r>
                    <w:rPr>
                      <w:rFonts w:ascii="Arial" w:hAnsi="Arial" w:cs="Arial"/>
                      <w:color w:val="404040" w:themeColor="text1" w:themeTint="BF"/>
                    </w:rPr>
                    <w:t>XP(</w:t>
                  </w:r>
                  <w:proofErr w:type="gramEnd"/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‘extreme programming’) PP(‘pair programming’) development </w:t>
                  </w:r>
                  <w:r w:rsidR="005F72E6">
                    <w:rPr>
                      <w:rFonts w:ascii="Arial" w:hAnsi="Arial" w:cs="Arial"/>
                      <w:color w:val="404040" w:themeColor="text1" w:themeTint="BF"/>
                    </w:rPr>
                    <w:t>methodologies.</w:t>
                  </w:r>
                </w:p>
                <w:p w14:paraId="6DC4CFCD" w14:textId="6A51D525" w:rsidR="00B52E49" w:rsidRPr="00EF5911" w:rsidRDefault="00C91767" w:rsidP="00F538B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Presented completed task from current sprint to project manager and </w:t>
                  </w:r>
                  <w:r w:rsidR="00340F94">
                    <w:rPr>
                      <w:rFonts w:ascii="Arial" w:hAnsi="Arial" w:cs="Arial"/>
                      <w:color w:val="404040" w:themeColor="text1" w:themeTint="BF"/>
                    </w:rPr>
                    <w:t>other managers.</w:t>
                  </w:r>
                </w:p>
                <w:p w14:paraId="268F5A0E" w14:textId="10818B88" w:rsidR="00671664" w:rsidRPr="00EF5911" w:rsidRDefault="00671664" w:rsidP="00F538B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 w:rsidRPr="00EF5911">
                    <w:rPr>
                      <w:rFonts w:ascii="Arial" w:hAnsi="Arial" w:cs="Arial"/>
                      <w:color w:val="404040" w:themeColor="text1" w:themeTint="BF"/>
                    </w:rPr>
                    <w:t xml:space="preserve">Worked in collaborative </w:t>
                  </w:r>
                  <w:r w:rsidR="00B80C50">
                    <w:rPr>
                      <w:rFonts w:ascii="Arial" w:hAnsi="Arial" w:cs="Arial"/>
                      <w:color w:val="404040" w:themeColor="text1" w:themeTint="BF"/>
                    </w:rPr>
                    <w:t>AGILE</w:t>
                  </w:r>
                  <w:r w:rsidR="00FB0AD4">
                    <w:rPr>
                      <w:rFonts w:ascii="Arial" w:hAnsi="Arial" w:cs="Arial"/>
                      <w:color w:val="404040" w:themeColor="text1" w:themeTint="BF"/>
                    </w:rPr>
                    <w:t xml:space="preserve"> </w:t>
                  </w:r>
                  <w:r w:rsidRPr="00EF5911">
                    <w:rPr>
                      <w:rFonts w:ascii="Arial" w:hAnsi="Arial" w:cs="Arial"/>
                      <w:color w:val="404040" w:themeColor="text1" w:themeTint="BF"/>
                    </w:rPr>
                    <w:t xml:space="preserve">environment using </w:t>
                  </w:r>
                  <w:r w:rsidR="001411BE">
                    <w:rPr>
                      <w:rFonts w:ascii="Arial" w:hAnsi="Arial" w:cs="Arial"/>
                      <w:color w:val="404040" w:themeColor="text1" w:themeTint="BF"/>
                    </w:rPr>
                    <w:t xml:space="preserve">GIT </w:t>
                  </w:r>
                  <w:r w:rsidRPr="00EF5911">
                    <w:rPr>
                      <w:rFonts w:ascii="Arial" w:hAnsi="Arial" w:cs="Arial"/>
                      <w:color w:val="404040" w:themeColor="text1" w:themeTint="BF"/>
                    </w:rPr>
                    <w:t>version control.</w:t>
                  </w:r>
                </w:p>
                <w:p w14:paraId="3E2FCF54" w14:textId="71C8E99A" w:rsidR="00171D64" w:rsidRDefault="00F5251D" w:rsidP="00171D64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Technologies</w:t>
                  </w:r>
                  <w:r w:rsidR="00515762">
                    <w:rPr>
                      <w:rFonts w:ascii="Arial" w:hAnsi="Arial" w:cs="Arial"/>
                      <w:color w:val="404040" w:themeColor="text1" w:themeTint="BF"/>
                    </w:rPr>
                    <w:t xml:space="preserve"> used below</w:t>
                  </w:r>
                  <w:r w:rsidR="00D95AA0">
                    <w:rPr>
                      <w:rFonts w:ascii="Arial" w:hAnsi="Arial" w:cs="Arial"/>
                      <w:color w:val="404040" w:themeColor="text1" w:themeTint="BF"/>
                    </w:rPr>
                    <w:t>:</w:t>
                  </w:r>
                </w:p>
                <w:p w14:paraId="35D82B96" w14:textId="65A22E67" w:rsidR="00F5251D" w:rsidRDefault="00ED6CAB" w:rsidP="00ED6CAB">
                  <w:pPr>
                    <w:pStyle w:val="NoSpacing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AngularJS: Used to separate project views and business logic into different modules.</w:t>
                  </w:r>
                </w:p>
                <w:p w14:paraId="33AA2C95" w14:textId="77777777" w:rsidR="00153ED2" w:rsidRDefault="00ED6CAB" w:rsidP="00ED6CAB">
                  <w:pPr>
                    <w:pStyle w:val="NoSpacing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Node.JS: Used to test REST APIs from SDK</w:t>
                  </w:r>
                </w:p>
                <w:p w14:paraId="19DB233A" w14:textId="2DBA3523" w:rsidR="00ED6CAB" w:rsidRDefault="00153ED2" w:rsidP="00ED6CAB">
                  <w:pPr>
                    <w:pStyle w:val="NoSpacing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JSON: Consumed JSON data from custom backend.</w:t>
                  </w:r>
                </w:p>
                <w:p w14:paraId="2DEC86AE" w14:textId="599C2246" w:rsidR="00195D04" w:rsidRDefault="00195D04" w:rsidP="00ED6CAB">
                  <w:pPr>
                    <w:pStyle w:val="NoSpacing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GRUNT: Used grunt frontend build system to compile, minify, and test </w:t>
                  </w:r>
                  <w:r w:rsidR="00057608">
                    <w:rPr>
                      <w:rFonts w:ascii="Arial" w:hAnsi="Arial" w:cs="Arial"/>
                      <w:color w:val="404040" w:themeColor="text1" w:themeTint="BF"/>
                    </w:rPr>
                    <w:t xml:space="preserve">the </w:t>
                  </w:r>
                  <w:r w:rsidR="000C779A">
                    <w:rPr>
                      <w:rFonts w:ascii="Arial" w:hAnsi="Arial" w:cs="Arial"/>
                      <w:color w:val="404040" w:themeColor="text1" w:themeTint="BF"/>
                    </w:rPr>
                    <w:t xml:space="preserve">SDK </w:t>
                  </w:r>
                </w:p>
                <w:p w14:paraId="1448F108" w14:textId="3BAC5A95" w:rsidR="005A3319" w:rsidRDefault="005A3319" w:rsidP="00ED6CAB">
                  <w:pPr>
                    <w:pStyle w:val="NoSpacing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JASMINE: Used jasmine to unit test APIs using </w:t>
                  </w:r>
                  <w:proofErr w:type="gramStart"/>
                  <w:r>
                    <w:rPr>
                      <w:rFonts w:ascii="Arial" w:hAnsi="Arial" w:cs="Arial"/>
                      <w:color w:val="404040" w:themeColor="text1" w:themeTint="BF"/>
                    </w:rPr>
                    <w:t>TDD(</w:t>
                  </w:r>
                  <w:proofErr w:type="gramEnd"/>
                  <w:r>
                    <w:rPr>
                      <w:rFonts w:ascii="Arial" w:hAnsi="Arial" w:cs="Arial"/>
                      <w:color w:val="404040" w:themeColor="text1" w:themeTint="BF"/>
                    </w:rPr>
                    <w:t>‘test driven development) style</w:t>
                  </w:r>
                  <w:r w:rsidR="00E546F0">
                    <w:rPr>
                      <w:rFonts w:ascii="Arial" w:hAnsi="Arial" w:cs="Arial"/>
                      <w:color w:val="404040" w:themeColor="text1" w:themeTint="BF"/>
                    </w:rPr>
                    <w:t>.</w:t>
                  </w:r>
                </w:p>
                <w:p w14:paraId="00AFE033" w14:textId="141E4C67" w:rsidR="00DB6B77" w:rsidRDefault="00CE754D" w:rsidP="00ED6CAB">
                  <w:pPr>
                    <w:pStyle w:val="NoSpacing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Command Line</w:t>
                  </w:r>
                  <w:r w:rsidR="00DB6B77">
                    <w:rPr>
                      <w:rFonts w:ascii="Arial" w:hAnsi="Arial" w:cs="Arial"/>
                      <w:color w:val="404040" w:themeColor="text1" w:themeTint="BF"/>
                    </w:rPr>
                    <w:t>:  worked daily with the Unix command line to manage low level software and modules.</w:t>
                  </w:r>
                </w:p>
                <w:p w14:paraId="3ACE909E" w14:textId="4A70DEA8" w:rsidR="00346695" w:rsidRDefault="00346695" w:rsidP="00346695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GIT: Used G.I.T to version control the project and its progress.</w:t>
                  </w:r>
                </w:p>
                <w:p w14:paraId="671ABB2E" w14:textId="6522534B" w:rsidR="00346695" w:rsidRDefault="00346695" w:rsidP="00346695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JIRA:  Used JIRA project management software to implement an AGILE workflow and </w:t>
                  </w:r>
                  <w:r w:rsidR="00480B22">
                    <w:rPr>
                      <w:rFonts w:ascii="Arial" w:hAnsi="Arial" w:cs="Arial"/>
                      <w:color w:val="404040" w:themeColor="text1" w:themeTint="BF"/>
                    </w:rPr>
                    <w:t>track task, bugs, and task blocking issues.</w:t>
                  </w:r>
                </w:p>
                <w:p w14:paraId="3C19BCE4" w14:textId="42703B9D" w:rsidR="00346695" w:rsidRPr="00ED6CAB" w:rsidRDefault="00346695" w:rsidP="00BB2F7E">
                  <w:pPr>
                    <w:pStyle w:val="NoSpacing"/>
                    <w:ind w:left="1455"/>
                    <w:rPr>
                      <w:rFonts w:ascii="Arial" w:hAnsi="Arial" w:cs="Arial"/>
                      <w:color w:val="404040" w:themeColor="text1" w:themeTint="BF"/>
                    </w:rPr>
                  </w:pP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108"/>
                    <w:gridCol w:w="5108"/>
                  </w:tblGrid>
                  <w:tr w:rsidR="008312AB" w:rsidRPr="002D44B0" w14:paraId="0545DA87" w14:textId="77777777" w:rsidTr="00BB112E">
                    <w:tc>
                      <w:tcPr>
                        <w:tcW w:w="5108" w:type="dxa"/>
                      </w:tcPr>
                      <w:p w14:paraId="410CDCC7" w14:textId="77777777" w:rsidR="008312AB" w:rsidRPr="002D44B0" w:rsidRDefault="00996F71" w:rsidP="00996F7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B.N.P Media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Troy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257E9C7B" w14:textId="77777777" w:rsidR="008312AB" w:rsidRPr="002D44B0" w:rsidRDefault="00215CB4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Full-time job</w:t>
                        </w:r>
                      </w:p>
                    </w:tc>
                  </w:tr>
                  <w:tr w:rsidR="008312AB" w:rsidRPr="002D44B0" w14:paraId="7194FBDB" w14:textId="77777777" w:rsidTr="00BB112E">
                    <w:tc>
                      <w:tcPr>
                        <w:tcW w:w="5108" w:type="dxa"/>
                      </w:tcPr>
                      <w:p w14:paraId="63DD173A" w14:textId="77777777" w:rsidR="008312AB" w:rsidRPr="002D44B0" w:rsidRDefault="00996F71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Front end web developer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33D0F007" w14:textId="77777777" w:rsidR="008312AB" w:rsidRPr="002D44B0" w:rsidRDefault="00215CB4" w:rsidP="000B59C6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September 2011</w:t>
                        </w:r>
                        <w:r w:rsidR="00562696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 w:rsidR="000B59C6">
                          <w:rPr>
                            <w:rFonts w:ascii="Arial" w:hAnsi="Arial" w:cs="Arial"/>
                            <w:b/>
                            <w:color w:val="3B3E42"/>
                          </w:rPr>
                          <w:t>January 2013</w:t>
                        </w:r>
                      </w:p>
                    </w:tc>
                  </w:tr>
                  <w:tr w:rsidR="008312AB" w:rsidRPr="002D44B0" w14:paraId="6A4B8ABE" w14:textId="77777777" w:rsidTr="00BB112E">
                    <w:tc>
                      <w:tcPr>
                        <w:tcW w:w="10216" w:type="dxa"/>
                        <w:gridSpan w:val="2"/>
                      </w:tcPr>
                      <w:p w14:paraId="517F1CE5" w14:textId="58F8D07B" w:rsidR="00BB259E" w:rsidRDefault="00CD121E" w:rsidP="00CD121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Maintained </w:t>
                        </w:r>
                        <w:r w:rsidR="00B64359">
                          <w:rPr>
                            <w:rFonts w:ascii="Arial" w:hAnsi="Arial" w:cs="Arial"/>
                            <w:color w:val="3B3E42"/>
                          </w:rPr>
                          <w:t xml:space="preserve">all </w:t>
                        </w:r>
                        <w:r w:rsidR="00780606">
                          <w:rPr>
                            <w:rFonts w:ascii="Arial" w:hAnsi="Arial" w:cs="Arial"/>
                            <w:color w:val="3B3E42"/>
                          </w:rPr>
                          <w:t>client</w:t>
                        </w:r>
                        <w:r w:rsidR="00B64359">
                          <w:rPr>
                            <w:rFonts w:ascii="Arial" w:hAnsi="Arial" w:cs="Arial"/>
                            <w:color w:val="3B3E42"/>
                          </w:rPr>
                          <w:t xml:space="preserve"> websites</w:t>
                        </w:r>
                        <w:r w:rsidR="001E235D">
                          <w:rPr>
                            <w:rFonts w:ascii="Arial" w:hAnsi="Arial" w:cs="Arial"/>
                            <w:color w:val="3B3E42"/>
                          </w:rPr>
                          <w:t xml:space="preserve"> using </w:t>
                        </w:r>
                        <w:r w:rsidR="00BB259E">
                          <w:rPr>
                            <w:rFonts w:ascii="Arial" w:hAnsi="Arial" w:cs="Arial"/>
                            <w:color w:val="3B3E42"/>
                          </w:rPr>
                          <w:t>Content Management System</w:t>
                        </w:r>
                        <w:r w:rsidR="00321A09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7B8EED0D" w14:textId="4959B108" w:rsidR="00CD121E" w:rsidRPr="002D44B0" w:rsidRDefault="00CD121E" w:rsidP="00CD121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Implemented new </w:t>
                        </w:r>
                        <w:r w:rsidR="004B3FFD">
                          <w:rPr>
                            <w:rFonts w:ascii="Arial" w:hAnsi="Arial" w:cs="Arial"/>
                            <w:color w:val="3B3E42"/>
                          </w:rPr>
                          <w:t>front-end</w:t>
                        </w:r>
                        <w:r w:rsidR="00F538B9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functionalities</w:t>
                        </w:r>
                        <w:r w:rsidR="007250BC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35290C86" w14:textId="69C04A5D" w:rsidR="00051936" w:rsidRDefault="001E235D" w:rsidP="00092A0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Developed mobile app for client</w:t>
                        </w:r>
                        <w:r w:rsidR="007250BC">
                          <w:rPr>
                            <w:rFonts w:ascii="Arial" w:hAnsi="Arial" w:cs="Arial"/>
                            <w:color w:val="3B3E4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7250BC">
                          <w:rPr>
                            <w:rFonts w:ascii="Arial" w:hAnsi="Arial" w:cs="Arial"/>
                            <w:color w:val="3B3E42"/>
                          </w:rPr>
                          <w:t xml:space="preserve">using </w:t>
                        </w:r>
                        <w:r w:rsidR="004B3FFD">
                          <w:rPr>
                            <w:rFonts w:ascii="Arial" w:hAnsi="Arial" w:cs="Arial"/>
                            <w:color w:val="3B3E42"/>
                          </w:rPr>
                          <w:t xml:space="preserve">Brightcove </w:t>
                        </w:r>
                        <w:proofErr w:type="spellStart"/>
                        <w:r w:rsidR="004B3FFD">
                          <w:rPr>
                            <w:rFonts w:ascii="Arial" w:hAnsi="Arial" w:cs="Arial"/>
                            <w:color w:val="3B3E42"/>
                          </w:rPr>
                          <w:t>AppCloud</w:t>
                        </w:r>
                        <w:proofErr w:type="spellEnd"/>
                        <w:r w:rsidR="003808CB">
                          <w:rPr>
                            <w:rFonts w:ascii="Arial" w:hAnsi="Arial" w:cs="Arial"/>
                            <w:color w:val="3B3E42"/>
                          </w:rPr>
                          <w:t xml:space="preserve"> Hybrid App Service</w:t>
                        </w:r>
                        <w:r w:rsidR="007250BC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13C0041A" w14:textId="0C257498" w:rsidR="00057BAD" w:rsidRPr="006A3004" w:rsidRDefault="00057BAD" w:rsidP="006A300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057BAD">
                          <w:rPr>
                            <w:rFonts w:ascii="Arial" w:hAnsi="Arial" w:cs="Arial"/>
                            <w:color w:val="3B3E42"/>
                          </w:rPr>
                          <w:t>Respond to I.T</w:t>
                        </w:r>
                        <w:r w:rsidR="001E235D" w:rsidRPr="00057BAD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0057BAD">
                          <w:rPr>
                            <w:rFonts w:ascii="Arial" w:hAnsi="Arial" w:cs="Arial"/>
                            <w:color w:val="3B3E42"/>
                          </w:rPr>
                          <w:t>support request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via I.T ticketing system.</w:t>
                        </w:r>
                      </w:p>
                      <w:p w14:paraId="59E611F3" w14:textId="20CCFE2F" w:rsidR="003B6610" w:rsidRPr="002D1F7C" w:rsidRDefault="00861750" w:rsidP="003B661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Technologies: JAVASCRIPT, AJAX, JQUERY, JSON, CSS</w:t>
                        </w:r>
                        <w:r w:rsidR="00F75BE3">
                          <w:rPr>
                            <w:rFonts w:ascii="Arial" w:hAnsi="Arial" w:cs="Arial"/>
                            <w:color w:val="3B3E42"/>
                          </w:rPr>
                          <w:t>3</w:t>
                        </w:r>
                        <w:r w:rsidR="006D6A21">
                          <w:rPr>
                            <w:rFonts w:ascii="Arial" w:hAnsi="Arial" w:cs="Arial"/>
                            <w:color w:val="3B3E42"/>
                          </w:rPr>
                          <w:t>, H</w:t>
                        </w:r>
                        <w:r w:rsidR="00F60280">
                          <w:rPr>
                            <w:rFonts w:ascii="Arial" w:hAnsi="Arial" w:cs="Arial"/>
                            <w:color w:val="3B3E42"/>
                          </w:rPr>
                          <w:t>TML5</w:t>
                        </w:r>
                      </w:p>
                    </w:tc>
                  </w:tr>
                </w:tbl>
                <w:p w14:paraId="2D298741" w14:textId="77777777"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B87A34" w:rsidRPr="002D44B0" w14:paraId="7C9A6216" w14:textId="77777777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54A2977C" w14:textId="77777777" w:rsidR="00B87A34" w:rsidRDefault="00B87A34" w:rsidP="009263B8">
                  <w:pPr>
                    <w:pStyle w:val="NoSpacing"/>
                  </w:pPr>
                </w:p>
              </w:tc>
            </w:tr>
          </w:tbl>
          <w:p w14:paraId="214B6D1D" w14:textId="77777777"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14:paraId="1E776FA8" w14:textId="77777777" w:rsidTr="00504C88">
        <w:tc>
          <w:tcPr>
            <w:tcW w:w="10682" w:type="dxa"/>
            <w:gridSpan w:val="2"/>
          </w:tcPr>
          <w:p w14:paraId="1EA136CC" w14:textId="77777777"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303B1" w:rsidRPr="002D44B0" w14:paraId="466A4B09" w14:textId="77777777" w:rsidTr="00504C88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9C0041B" w14:textId="77777777" w:rsidR="003303B1" w:rsidRPr="002D44B0" w:rsidRDefault="005C7D88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References</w:t>
                  </w:r>
                </w:p>
              </w:tc>
            </w:tr>
            <w:tr w:rsidR="003303B1" w:rsidRPr="002D44B0" w14:paraId="6679D32A" w14:textId="77777777" w:rsidTr="00504C88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714"/>
                    <w:gridCol w:w="3549"/>
                    <w:gridCol w:w="3967"/>
                  </w:tblGrid>
                  <w:tr w:rsidR="003303B1" w:rsidRPr="00504C88" w14:paraId="18346C7C" w14:textId="77777777" w:rsidTr="0044250B">
                    <w:trPr>
                      <w:trHeight w:val="569"/>
                      <w:jc w:val="center"/>
                    </w:trPr>
                    <w:tc>
                      <w:tcPr>
                        <w:tcW w:w="2714" w:type="dxa"/>
                      </w:tcPr>
                      <w:p w14:paraId="76CD8031" w14:textId="512A7D60" w:rsidR="003303B1" w:rsidRDefault="00C704FF" w:rsidP="00AE685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Ron Houseman</w:t>
                        </w:r>
                        <w:r w:rsidR="00AE6854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 xml:space="preserve"> </w:t>
                        </w:r>
                        <w:r w:rsidR="003303B1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</w:t>
                        </w:r>
                        <w:r w:rsidR="003D7AA3">
                          <w:rPr>
                            <w:rFonts w:ascii="Arial" w:hAnsi="Arial" w:cs="Arial"/>
                            <w:bCs/>
                            <w:color w:val="3B3E42"/>
                            <w:sz w:val="16"/>
                          </w:rPr>
                          <w:t>D</w:t>
                        </w:r>
                        <w:r w:rsidR="00AE6854" w:rsidRPr="00AE6854">
                          <w:rPr>
                            <w:rFonts w:ascii="Arial" w:hAnsi="Arial" w:cs="Arial"/>
                            <w:bCs/>
                            <w:color w:val="3B3E42"/>
                            <w:sz w:val="16"/>
                          </w:rPr>
                          <w:t>eveloper</w:t>
                        </w:r>
                        <w:r w:rsidR="003303B1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)</w:t>
                        </w:r>
                      </w:p>
                      <w:p w14:paraId="44BBD588" w14:textId="5D9E2EDA" w:rsidR="0044250B" w:rsidRPr="00504C88" w:rsidRDefault="00A05F0E" w:rsidP="00413EE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3B3E42"/>
                          </w:rPr>
                          <w:t>248-203-8731</w:t>
                        </w:r>
                      </w:p>
                    </w:tc>
                    <w:tc>
                      <w:tcPr>
                        <w:tcW w:w="3549" w:type="dxa"/>
                      </w:tcPr>
                      <w:p w14:paraId="74FB9473" w14:textId="7A581334" w:rsidR="003303B1" w:rsidRDefault="007E2E24" w:rsidP="00A2644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Kannan</w:t>
                        </w:r>
                        <w:r w:rsidR="003020FE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3303B1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</w:t>
                        </w:r>
                        <w:r w:rsidR="00FE1B1E">
                          <w:rPr>
                            <w:rFonts w:ascii="Arial" w:hAnsi="Arial" w:cs="Arial"/>
                            <w:bCs/>
                            <w:color w:val="3B3E42"/>
                            <w:sz w:val="16"/>
                          </w:rPr>
                          <w:t>Developer</w:t>
                        </w:r>
                        <w:r w:rsidR="003303B1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)</w:t>
                        </w:r>
                      </w:p>
                      <w:p w14:paraId="727AFC01" w14:textId="292348BF" w:rsidR="0044250B" w:rsidRPr="00504C88" w:rsidRDefault="007E2E24" w:rsidP="008A01A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3B3E42"/>
                          </w:rPr>
                          <w:t>248-916-2920</w:t>
                        </w:r>
                      </w:p>
                    </w:tc>
                    <w:tc>
                      <w:tcPr>
                        <w:tcW w:w="3967" w:type="dxa"/>
                      </w:tcPr>
                      <w:p w14:paraId="7322B8DB" w14:textId="737506CD" w:rsidR="003303B1" w:rsidRDefault="00AF1EBB" w:rsidP="00A2644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Khalid Amen</w:t>
                        </w:r>
                        <w:r w:rsidR="00447D1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3303B1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bCs/>
                            <w:color w:val="3B3E42"/>
                            <w:sz w:val="16"/>
                          </w:rPr>
                          <w:t>Developer</w:t>
                        </w:r>
                        <w:r w:rsidR="003303B1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)</w:t>
                        </w:r>
                      </w:p>
                      <w:p w14:paraId="161AAB90" w14:textId="39425A70" w:rsidR="0044250B" w:rsidRPr="00504C88" w:rsidRDefault="00004C72" w:rsidP="00413EE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3B3E42"/>
                          </w:rPr>
                          <w:t>313</w:t>
                        </w:r>
                        <w:r w:rsidR="0044250B">
                          <w:rPr>
                            <w:rFonts w:ascii="Arial" w:hAnsi="Arial" w:cs="Arial"/>
                            <w:bCs/>
                            <w:color w:val="3B3E42"/>
                          </w:rPr>
                          <w:t>-</w:t>
                        </w:r>
                        <w:r w:rsidR="00B82C07">
                          <w:rPr>
                            <w:rFonts w:ascii="Arial" w:hAnsi="Arial" w:cs="Arial"/>
                            <w:bCs/>
                            <w:color w:val="3B3E42"/>
                          </w:rPr>
                          <w:t>498</w:t>
                        </w:r>
                        <w:r w:rsidR="0044250B">
                          <w:rPr>
                            <w:rFonts w:ascii="Arial" w:hAnsi="Arial" w:cs="Arial"/>
                            <w:bCs/>
                            <w:color w:val="3B3E42"/>
                          </w:rPr>
                          <w:t>-</w:t>
                        </w:r>
                        <w:r w:rsidR="00B82C07">
                          <w:rPr>
                            <w:rFonts w:ascii="Arial" w:hAnsi="Arial" w:cs="Arial"/>
                            <w:bCs/>
                            <w:color w:val="3B3E42"/>
                          </w:rPr>
                          <w:t>1103</w:t>
                        </w:r>
                      </w:p>
                    </w:tc>
                  </w:tr>
                </w:tbl>
                <w:p w14:paraId="2E329B3A" w14:textId="77777777"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6AA6DCF4" w14:textId="77777777"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14:paraId="05903DB7" w14:textId="77777777" w:rsidTr="002D44B0">
        <w:tc>
          <w:tcPr>
            <w:tcW w:w="10682" w:type="dxa"/>
            <w:gridSpan w:val="2"/>
          </w:tcPr>
          <w:p w14:paraId="670352E6" w14:textId="77777777"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099C4823" w14:textId="77777777" w:rsidR="00694E29" w:rsidRPr="00215B45" w:rsidRDefault="00694E29" w:rsidP="00B000FF">
      <w:pPr>
        <w:spacing w:before="240"/>
        <w:rPr>
          <w:rFonts w:ascii="Arial" w:hAnsi="Arial" w:cs="Arial"/>
        </w:rPr>
      </w:pPr>
    </w:p>
    <w:sectPr w:rsidR="00694E29" w:rsidRPr="00215B45" w:rsidSect="00B03BC5">
      <w:pgSz w:w="11906" w:h="16838"/>
      <w:pgMar w:top="720" w:right="720" w:bottom="36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EF1"/>
    <w:multiLevelType w:val="hybridMultilevel"/>
    <w:tmpl w:val="9660906E"/>
    <w:lvl w:ilvl="0" w:tplc="0409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34C10BBD"/>
    <w:multiLevelType w:val="hybridMultilevel"/>
    <w:tmpl w:val="205E17B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37EE6482"/>
    <w:multiLevelType w:val="hybridMultilevel"/>
    <w:tmpl w:val="4F5AB69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9D4"/>
    <w:rsid w:val="00002CE8"/>
    <w:rsid w:val="00003F46"/>
    <w:rsid w:val="00004C72"/>
    <w:rsid w:val="000111E3"/>
    <w:rsid w:val="0001199E"/>
    <w:rsid w:val="00023355"/>
    <w:rsid w:val="0003694A"/>
    <w:rsid w:val="00051936"/>
    <w:rsid w:val="00057608"/>
    <w:rsid w:val="00057BAD"/>
    <w:rsid w:val="000601ED"/>
    <w:rsid w:val="00062AD3"/>
    <w:rsid w:val="00071F10"/>
    <w:rsid w:val="0007750D"/>
    <w:rsid w:val="00083491"/>
    <w:rsid w:val="000853C2"/>
    <w:rsid w:val="00092A0C"/>
    <w:rsid w:val="0009471E"/>
    <w:rsid w:val="000A0884"/>
    <w:rsid w:val="000A5C72"/>
    <w:rsid w:val="000A72CE"/>
    <w:rsid w:val="000B59C6"/>
    <w:rsid w:val="000C57D2"/>
    <w:rsid w:val="000C779A"/>
    <w:rsid w:val="000D712C"/>
    <w:rsid w:val="000E32D5"/>
    <w:rsid w:val="000F120A"/>
    <w:rsid w:val="00101072"/>
    <w:rsid w:val="00106740"/>
    <w:rsid w:val="001070B0"/>
    <w:rsid w:val="001211DC"/>
    <w:rsid w:val="00130370"/>
    <w:rsid w:val="001411BE"/>
    <w:rsid w:val="00142F09"/>
    <w:rsid w:val="001463E5"/>
    <w:rsid w:val="00152066"/>
    <w:rsid w:val="00153ED2"/>
    <w:rsid w:val="00171D64"/>
    <w:rsid w:val="00172956"/>
    <w:rsid w:val="00173D31"/>
    <w:rsid w:val="00184D22"/>
    <w:rsid w:val="00184F24"/>
    <w:rsid w:val="00185D1C"/>
    <w:rsid w:val="00195D04"/>
    <w:rsid w:val="0019739E"/>
    <w:rsid w:val="00197848"/>
    <w:rsid w:val="001A0E76"/>
    <w:rsid w:val="001B5722"/>
    <w:rsid w:val="001E235D"/>
    <w:rsid w:val="001F3D1B"/>
    <w:rsid w:val="001F7375"/>
    <w:rsid w:val="0021159D"/>
    <w:rsid w:val="00215B45"/>
    <w:rsid w:val="00215CB4"/>
    <w:rsid w:val="00266799"/>
    <w:rsid w:val="00296D39"/>
    <w:rsid w:val="002A15C2"/>
    <w:rsid w:val="002A496E"/>
    <w:rsid w:val="002B03C0"/>
    <w:rsid w:val="002B4FB4"/>
    <w:rsid w:val="002C5160"/>
    <w:rsid w:val="002C7281"/>
    <w:rsid w:val="002D0C22"/>
    <w:rsid w:val="002D1F7C"/>
    <w:rsid w:val="002D44B0"/>
    <w:rsid w:val="002D6E28"/>
    <w:rsid w:val="002E24A4"/>
    <w:rsid w:val="002F76A5"/>
    <w:rsid w:val="003020FE"/>
    <w:rsid w:val="003070BB"/>
    <w:rsid w:val="00312508"/>
    <w:rsid w:val="00313775"/>
    <w:rsid w:val="00315076"/>
    <w:rsid w:val="00317D67"/>
    <w:rsid w:val="00320FCB"/>
    <w:rsid w:val="00321A09"/>
    <w:rsid w:val="003303B1"/>
    <w:rsid w:val="00335DD0"/>
    <w:rsid w:val="00340F94"/>
    <w:rsid w:val="00346695"/>
    <w:rsid w:val="003622C8"/>
    <w:rsid w:val="003725A4"/>
    <w:rsid w:val="003808CB"/>
    <w:rsid w:val="00383BAE"/>
    <w:rsid w:val="00387E93"/>
    <w:rsid w:val="00395BE4"/>
    <w:rsid w:val="003B2747"/>
    <w:rsid w:val="003B6610"/>
    <w:rsid w:val="003C7E44"/>
    <w:rsid w:val="003C7EC9"/>
    <w:rsid w:val="003D7AA3"/>
    <w:rsid w:val="003E5104"/>
    <w:rsid w:val="003F4722"/>
    <w:rsid w:val="0040116B"/>
    <w:rsid w:val="00411338"/>
    <w:rsid w:val="00413EED"/>
    <w:rsid w:val="00423477"/>
    <w:rsid w:val="00426F2F"/>
    <w:rsid w:val="00427523"/>
    <w:rsid w:val="0044250B"/>
    <w:rsid w:val="00447D14"/>
    <w:rsid w:val="00451A25"/>
    <w:rsid w:val="004602AF"/>
    <w:rsid w:val="004624C0"/>
    <w:rsid w:val="00475416"/>
    <w:rsid w:val="00480B22"/>
    <w:rsid w:val="00483798"/>
    <w:rsid w:val="00487838"/>
    <w:rsid w:val="004B3FFD"/>
    <w:rsid w:val="004C70A1"/>
    <w:rsid w:val="004D4717"/>
    <w:rsid w:val="004D5C5F"/>
    <w:rsid w:val="004E084F"/>
    <w:rsid w:val="004E0BF2"/>
    <w:rsid w:val="004E6222"/>
    <w:rsid w:val="004F4E6F"/>
    <w:rsid w:val="004F7B13"/>
    <w:rsid w:val="00503840"/>
    <w:rsid w:val="00504C88"/>
    <w:rsid w:val="00506197"/>
    <w:rsid w:val="00514A98"/>
    <w:rsid w:val="00515762"/>
    <w:rsid w:val="00531B83"/>
    <w:rsid w:val="00532D43"/>
    <w:rsid w:val="00536774"/>
    <w:rsid w:val="005419A3"/>
    <w:rsid w:val="00562696"/>
    <w:rsid w:val="005707FB"/>
    <w:rsid w:val="00571F09"/>
    <w:rsid w:val="0057741B"/>
    <w:rsid w:val="0058215D"/>
    <w:rsid w:val="005832BD"/>
    <w:rsid w:val="00584415"/>
    <w:rsid w:val="0059044E"/>
    <w:rsid w:val="00595DA0"/>
    <w:rsid w:val="005A3319"/>
    <w:rsid w:val="005B5B6F"/>
    <w:rsid w:val="005B6D2C"/>
    <w:rsid w:val="005C7D88"/>
    <w:rsid w:val="005D0B92"/>
    <w:rsid w:val="005D5CC2"/>
    <w:rsid w:val="005D7C6C"/>
    <w:rsid w:val="005F4968"/>
    <w:rsid w:val="005F72E6"/>
    <w:rsid w:val="006026C8"/>
    <w:rsid w:val="00604FD4"/>
    <w:rsid w:val="006068F3"/>
    <w:rsid w:val="00606CB9"/>
    <w:rsid w:val="00614707"/>
    <w:rsid w:val="00641208"/>
    <w:rsid w:val="006413EC"/>
    <w:rsid w:val="00647A3F"/>
    <w:rsid w:val="00651519"/>
    <w:rsid w:val="006528B1"/>
    <w:rsid w:val="006634A3"/>
    <w:rsid w:val="00671664"/>
    <w:rsid w:val="00673488"/>
    <w:rsid w:val="00675A40"/>
    <w:rsid w:val="006838B6"/>
    <w:rsid w:val="00684490"/>
    <w:rsid w:val="0069064D"/>
    <w:rsid w:val="00694E29"/>
    <w:rsid w:val="006A3004"/>
    <w:rsid w:val="006A48CC"/>
    <w:rsid w:val="006B2A5C"/>
    <w:rsid w:val="006B4AAD"/>
    <w:rsid w:val="006D620F"/>
    <w:rsid w:val="006D6A21"/>
    <w:rsid w:val="006D7368"/>
    <w:rsid w:val="006E5165"/>
    <w:rsid w:val="006F042A"/>
    <w:rsid w:val="006F2183"/>
    <w:rsid w:val="00700AB8"/>
    <w:rsid w:val="00704860"/>
    <w:rsid w:val="00704B6E"/>
    <w:rsid w:val="007064E8"/>
    <w:rsid w:val="00713A4B"/>
    <w:rsid w:val="007250BC"/>
    <w:rsid w:val="00747291"/>
    <w:rsid w:val="00780606"/>
    <w:rsid w:val="00781DA3"/>
    <w:rsid w:val="00786244"/>
    <w:rsid w:val="00796EE5"/>
    <w:rsid w:val="007A21C3"/>
    <w:rsid w:val="007B338A"/>
    <w:rsid w:val="007C2078"/>
    <w:rsid w:val="007D6550"/>
    <w:rsid w:val="007E2E24"/>
    <w:rsid w:val="007E6B36"/>
    <w:rsid w:val="007E70AC"/>
    <w:rsid w:val="007F463D"/>
    <w:rsid w:val="008017B4"/>
    <w:rsid w:val="00801FFC"/>
    <w:rsid w:val="0080233E"/>
    <w:rsid w:val="00826997"/>
    <w:rsid w:val="008312AB"/>
    <w:rsid w:val="00834719"/>
    <w:rsid w:val="00844CC5"/>
    <w:rsid w:val="00845D29"/>
    <w:rsid w:val="00861750"/>
    <w:rsid w:val="008623AC"/>
    <w:rsid w:val="00864960"/>
    <w:rsid w:val="00866F23"/>
    <w:rsid w:val="008810F3"/>
    <w:rsid w:val="008A01AC"/>
    <w:rsid w:val="008A3BC6"/>
    <w:rsid w:val="008A6ED4"/>
    <w:rsid w:val="008B08F2"/>
    <w:rsid w:val="008B0A04"/>
    <w:rsid w:val="008B5196"/>
    <w:rsid w:val="008C0068"/>
    <w:rsid w:val="008C6A60"/>
    <w:rsid w:val="008C77CF"/>
    <w:rsid w:val="008D653C"/>
    <w:rsid w:val="008E05D0"/>
    <w:rsid w:val="008F38AA"/>
    <w:rsid w:val="00904698"/>
    <w:rsid w:val="00914D96"/>
    <w:rsid w:val="00914EC1"/>
    <w:rsid w:val="00925B34"/>
    <w:rsid w:val="009263B8"/>
    <w:rsid w:val="00944977"/>
    <w:rsid w:val="00947F75"/>
    <w:rsid w:val="00963ADE"/>
    <w:rsid w:val="00963CB6"/>
    <w:rsid w:val="009670FE"/>
    <w:rsid w:val="00976163"/>
    <w:rsid w:val="00980E3F"/>
    <w:rsid w:val="00983120"/>
    <w:rsid w:val="00987933"/>
    <w:rsid w:val="00992CCE"/>
    <w:rsid w:val="00994D03"/>
    <w:rsid w:val="00996F71"/>
    <w:rsid w:val="009A6BAA"/>
    <w:rsid w:val="009B4255"/>
    <w:rsid w:val="009D0129"/>
    <w:rsid w:val="009D6C91"/>
    <w:rsid w:val="009E0078"/>
    <w:rsid w:val="009E2CF9"/>
    <w:rsid w:val="009F1129"/>
    <w:rsid w:val="009F1B5C"/>
    <w:rsid w:val="009F2958"/>
    <w:rsid w:val="009F79C8"/>
    <w:rsid w:val="00A05F0E"/>
    <w:rsid w:val="00A26445"/>
    <w:rsid w:val="00A34C4E"/>
    <w:rsid w:val="00A34D44"/>
    <w:rsid w:val="00A4500F"/>
    <w:rsid w:val="00A46862"/>
    <w:rsid w:val="00A50F05"/>
    <w:rsid w:val="00A56042"/>
    <w:rsid w:val="00A67C1F"/>
    <w:rsid w:val="00A75D49"/>
    <w:rsid w:val="00A823A1"/>
    <w:rsid w:val="00A933C9"/>
    <w:rsid w:val="00AB1323"/>
    <w:rsid w:val="00AC6196"/>
    <w:rsid w:val="00AD2741"/>
    <w:rsid w:val="00AE6854"/>
    <w:rsid w:val="00AF1EBB"/>
    <w:rsid w:val="00B000FF"/>
    <w:rsid w:val="00B03BC5"/>
    <w:rsid w:val="00B20FA3"/>
    <w:rsid w:val="00B33E3E"/>
    <w:rsid w:val="00B34E7A"/>
    <w:rsid w:val="00B36FB2"/>
    <w:rsid w:val="00B43165"/>
    <w:rsid w:val="00B46910"/>
    <w:rsid w:val="00B508D4"/>
    <w:rsid w:val="00B52543"/>
    <w:rsid w:val="00B52E49"/>
    <w:rsid w:val="00B56919"/>
    <w:rsid w:val="00B64359"/>
    <w:rsid w:val="00B66276"/>
    <w:rsid w:val="00B73D7D"/>
    <w:rsid w:val="00B80C50"/>
    <w:rsid w:val="00B80D1C"/>
    <w:rsid w:val="00B82C07"/>
    <w:rsid w:val="00B8363C"/>
    <w:rsid w:val="00B87A34"/>
    <w:rsid w:val="00B974B5"/>
    <w:rsid w:val="00B97905"/>
    <w:rsid w:val="00BB112E"/>
    <w:rsid w:val="00BB17F5"/>
    <w:rsid w:val="00BB259E"/>
    <w:rsid w:val="00BB2F7E"/>
    <w:rsid w:val="00BC20F2"/>
    <w:rsid w:val="00BC242E"/>
    <w:rsid w:val="00BD137C"/>
    <w:rsid w:val="00BE62B8"/>
    <w:rsid w:val="00BE756D"/>
    <w:rsid w:val="00BE76CE"/>
    <w:rsid w:val="00BF0E24"/>
    <w:rsid w:val="00BF5AC4"/>
    <w:rsid w:val="00C10ED1"/>
    <w:rsid w:val="00C20910"/>
    <w:rsid w:val="00C36CFD"/>
    <w:rsid w:val="00C5296D"/>
    <w:rsid w:val="00C54A78"/>
    <w:rsid w:val="00C704FF"/>
    <w:rsid w:val="00C70669"/>
    <w:rsid w:val="00C82123"/>
    <w:rsid w:val="00C834C2"/>
    <w:rsid w:val="00C91767"/>
    <w:rsid w:val="00C94195"/>
    <w:rsid w:val="00C975B1"/>
    <w:rsid w:val="00CA4EDD"/>
    <w:rsid w:val="00CB58F6"/>
    <w:rsid w:val="00CD121E"/>
    <w:rsid w:val="00CD663C"/>
    <w:rsid w:val="00CD7858"/>
    <w:rsid w:val="00CE3E79"/>
    <w:rsid w:val="00CE754D"/>
    <w:rsid w:val="00CF65F1"/>
    <w:rsid w:val="00D0643E"/>
    <w:rsid w:val="00D06FF7"/>
    <w:rsid w:val="00D21DA0"/>
    <w:rsid w:val="00D34DD0"/>
    <w:rsid w:val="00D357FF"/>
    <w:rsid w:val="00D5017A"/>
    <w:rsid w:val="00D508F0"/>
    <w:rsid w:val="00D51AE4"/>
    <w:rsid w:val="00D61016"/>
    <w:rsid w:val="00D64AD7"/>
    <w:rsid w:val="00D76ADF"/>
    <w:rsid w:val="00D95737"/>
    <w:rsid w:val="00D95AA0"/>
    <w:rsid w:val="00DA5958"/>
    <w:rsid w:val="00DA7F26"/>
    <w:rsid w:val="00DB1627"/>
    <w:rsid w:val="00DB4C2C"/>
    <w:rsid w:val="00DB50D6"/>
    <w:rsid w:val="00DB5A85"/>
    <w:rsid w:val="00DB6B77"/>
    <w:rsid w:val="00DB79D4"/>
    <w:rsid w:val="00DD0297"/>
    <w:rsid w:val="00DD698F"/>
    <w:rsid w:val="00DE2EAE"/>
    <w:rsid w:val="00DE65F1"/>
    <w:rsid w:val="00DF0E17"/>
    <w:rsid w:val="00DF3E16"/>
    <w:rsid w:val="00E02EA0"/>
    <w:rsid w:val="00E07143"/>
    <w:rsid w:val="00E1115D"/>
    <w:rsid w:val="00E2560E"/>
    <w:rsid w:val="00E3428F"/>
    <w:rsid w:val="00E51743"/>
    <w:rsid w:val="00E53BFE"/>
    <w:rsid w:val="00E546F0"/>
    <w:rsid w:val="00E55BDB"/>
    <w:rsid w:val="00E65BCA"/>
    <w:rsid w:val="00E742AD"/>
    <w:rsid w:val="00E74B09"/>
    <w:rsid w:val="00E93F7B"/>
    <w:rsid w:val="00EC75A8"/>
    <w:rsid w:val="00ED023E"/>
    <w:rsid w:val="00ED6CAB"/>
    <w:rsid w:val="00EE223F"/>
    <w:rsid w:val="00EE263A"/>
    <w:rsid w:val="00EE3DE9"/>
    <w:rsid w:val="00EE7FB5"/>
    <w:rsid w:val="00EF1205"/>
    <w:rsid w:val="00EF327F"/>
    <w:rsid w:val="00EF51C8"/>
    <w:rsid w:val="00EF5911"/>
    <w:rsid w:val="00F07CA3"/>
    <w:rsid w:val="00F251C9"/>
    <w:rsid w:val="00F36A29"/>
    <w:rsid w:val="00F37060"/>
    <w:rsid w:val="00F50826"/>
    <w:rsid w:val="00F5251D"/>
    <w:rsid w:val="00F538B9"/>
    <w:rsid w:val="00F60280"/>
    <w:rsid w:val="00F73954"/>
    <w:rsid w:val="00F75BE3"/>
    <w:rsid w:val="00F83ED3"/>
    <w:rsid w:val="00F95887"/>
    <w:rsid w:val="00F97544"/>
    <w:rsid w:val="00FA7B5B"/>
    <w:rsid w:val="00FB0A22"/>
    <w:rsid w:val="00FB0AD4"/>
    <w:rsid w:val="00FC02AF"/>
    <w:rsid w:val="00FC2A19"/>
    <w:rsid w:val="00FC4339"/>
    <w:rsid w:val="00FD0901"/>
    <w:rsid w:val="00FE1B1E"/>
    <w:rsid w:val="00FE390E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B29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eternal191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Greg\AppData\Roaming\Microsoft\Templates\TP030002699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65475-8D01-4EA3-903F-E22A3D3229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A8AB22-08FE-6046-BEE4-95014BE3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C:\Users\Greg\AppData\Roaming\Microsoft\Templates\TP030002699.dotx</Template>
  <TotalTime>176</TotalTime>
  <Pages>2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Lewis, Greg (DET-MRM)</cp:lastModifiedBy>
  <cp:revision>152</cp:revision>
  <cp:lastPrinted>2016-02-09T20:20:00Z</cp:lastPrinted>
  <dcterms:created xsi:type="dcterms:W3CDTF">2016-02-09T20:22:00Z</dcterms:created>
  <dcterms:modified xsi:type="dcterms:W3CDTF">2018-11-05T19:18:00Z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TC300026999990</vt:lpwstr>
  </property>
</Properties>
</file>